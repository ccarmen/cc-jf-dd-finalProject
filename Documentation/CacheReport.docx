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480" w:type="dxa"/>
        <w:jc w:val="right"/>
        <w:tblLayout w:type="fixed"/>
        <w:tblLook w:val="04A0" w:firstRow="1" w:lastRow="0" w:firstColumn="1" w:lastColumn="0" w:noHBand="0" w:noVBand="1"/>
      </w:tblPr>
      <w:tblGrid>
        <w:gridCol w:w="6480"/>
      </w:tblGrid>
      <w:tr w:rsidR="0046608D" w14:paraId="24C161F9" w14:textId="77777777" w:rsidTr="0046608D">
        <w:trPr>
          <w:jc w:val="right"/>
        </w:trPr>
        <w:tc>
          <w:tcPr>
            <w:tcW w:w="9576" w:type="dxa"/>
            <w:tcBorders>
              <w:bottom w:val="single" w:sz="2" w:space="0" w:color="BFBFBF" w:themeColor="background1" w:themeShade="BF"/>
            </w:tcBorders>
          </w:tcPr>
          <w:tbl>
            <w:tblPr>
              <w:tblW w:w="0" w:type="auto"/>
              <w:jc w:val="center"/>
              <w:tblLayout w:type="fixed"/>
              <w:tblCellMar>
                <w:left w:w="0" w:type="dxa"/>
                <w:right w:w="0" w:type="dxa"/>
              </w:tblCellMar>
              <w:tblLook w:val="04A0" w:firstRow="1" w:lastRow="0" w:firstColumn="1" w:lastColumn="0" w:noHBand="0" w:noVBand="1"/>
            </w:tblPr>
            <w:tblGrid>
              <w:gridCol w:w="5874"/>
            </w:tblGrid>
            <w:tr w:rsidR="00EA3050" w14:paraId="0701F92B" w14:textId="77777777" w:rsidTr="003411A7">
              <w:trPr>
                <w:trHeight w:val="288"/>
                <w:jc w:val="center"/>
              </w:trPr>
              <w:tc>
                <w:tcPr>
                  <w:tcW w:w="5874" w:type="dxa"/>
                  <w:shd w:val="clear" w:color="auto" w:fill="983620" w:themeFill="accent2"/>
                </w:tcPr>
                <w:p w14:paraId="1AB0ADA3" w14:textId="77777777" w:rsidR="00EA3050" w:rsidRDefault="00EA3050" w:rsidP="0046608D">
                  <w:pPr>
                    <w:pStyle w:val="NoSpacing"/>
                  </w:pPr>
                </w:p>
              </w:tc>
            </w:tr>
            <w:tr w:rsidR="00EA3050" w14:paraId="07DB609E" w14:textId="77777777" w:rsidTr="003411A7">
              <w:trPr>
                <w:trHeight w:val="288"/>
                <w:jc w:val="center"/>
              </w:trPr>
              <w:tc>
                <w:tcPr>
                  <w:tcW w:w="5874" w:type="dxa"/>
                </w:tcPr>
                <w:p w14:paraId="71C0ADE0" w14:textId="77777777" w:rsidR="00EA3050" w:rsidRDefault="00EA3050" w:rsidP="0046608D">
                  <w:pPr>
                    <w:pStyle w:val="NoSpacing"/>
                  </w:pPr>
                </w:p>
              </w:tc>
            </w:tr>
            <w:tr w:rsidR="00EA3050" w14:paraId="1CA73B5D" w14:textId="77777777" w:rsidTr="0046608D">
              <w:trPr>
                <w:trHeight w:val="6480"/>
                <w:jc w:val="center"/>
              </w:trPr>
              <w:tc>
                <w:tcPr>
                  <w:tcW w:w="5874" w:type="dxa"/>
                </w:tcPr>
                <w:p w14:paraId="061632CB" w14:textId="77777777" w:rsidR="00EA3050" w:rsidRDefault="00835BB7" w:rsidP="0046608D">
                  <w:pPr>
                    <w:pStyle w:val="NoSpacing"/>
                  </w:pPr>
                  <w:r>
                    <w:rPr>
                      <w:noProof/>
                    </w:rPr>
                    <w:drawing>
                      <wp:inline distT="0" distB="0" distL="0" distR="0" wp14:anchorId="44B85EB1" wp14:editId="701595F2">
                        <wp:extent cx="3729990" cy="23310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wafers-4900.jpg"/>
                                <pic:cNvPicPr/>
                              </pic:nvPicPr>
                              <pic:blipFill>
                                <a:blip r:embed="rId9">
                                  <a:extLst>
                                    <a:ext uri="{28A0092B-C50C-407E-A947-70E740481C1C}">
                                      <a14:useLocalDpi xmlns:a14="http://schemas.microsoft.com/office/drawing/2010/main" val="0"/>
                                    </a:ext>
                                  </a:extLst>
                                </a:blip>
                                <a:stretch>
                                  <a:fillRect/>
                                </a:stretch>
                              </pic:blipFill>
                              <pic:spPr>
                                <a:xfrm>
                                  <a:off x="0" y="0"/>
                                  <a:ext cx="3729990" cy="2331085"/>
                                </a:xfrm>
                                <a:prstGeom prst="rect">
                                  <a:avLst/>
                                </a:prstGeom>
                              </pic:spPr>
                            </pic:pic>
                          </a:graphicData>
                        </a:graphic>
                      </wp:inline>
                    </w:drawing>
                  </w:r>
                </w:p>
              </w:tc>
            </w:tr>
            <w:tr w:rsidR="00EA3050" w14:paraId="63E099DA" w14:textId="77777777" w:rsidTr="003411A7">
              <w:trPr>
                <w:trHeight w:val="216"/>
                <w:jc w:val="center"/>
              </w:trPr>
              <w:tc>
                <w:tcPr>
                  <w:tcW w:w="5874" w:type="dxa"/>
                </w:tcPr>
                <w:p w14:paraId="569D194E" w14:textId="77777777" w:rsidR="00EA3050" w:rsidRDefault="00EA3050" w:rsidP="0046608D">
                  <w:pPr>
                    <w:pStyle w:val="NoSpacing"/>
                  </w:pPr>
                </w:p>
              </w:tc>
            </w:tr>
          </w:tbl>
          <w:p w14:paraId="3A7B3C34" w14:textId="77777777" w:rsidR="0046608D" w:rsidRDefault="0046608D"/>
        </w:tc>
      </w:tr>
      <w:tr w:rsidR="0046608D" w:rsidRPr="00BA009E" w14:paraId="526DCF4F"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653D121090D502478F8F6D3A57CE62B0"/>
              </w:placeholder>
              <w:dataBinding w:prefixMappings="xmlns:ns0='http://purl.org/dc/elements/1.1/' xmlns:ns1='http://schemas.openxmlformats.org/package/2006/metadata/core-properties' " w:xpath="/ns1:coreProperties[1]/ns0:title[1]" w:storeItemID="{6C3C8BC8-F283-45AE-878A-BAB7291924A1}"/>
              <w:text w:multiLine="1"/>
            </w:sdtPr>
            <w:sdtContent>
              <w:p w14:paraId="29D84116" w14:textId="08029691" w:rsidR="0046608D" w:rsidRPr="00BA009E" w:rsidRDefault="003F4EE4" w:rsidP="00467FF0">
                <w:pPr>
                  <w:pStyle w:val="Title"/>
                </w:pPr>
                <w:r>
                  <w:t>L3 Cache Simulator</w:t>
                </w:r>
                <w:r w:rsidR="0048705A">
                  <w:t xml:space="preserve"> Report</w:t>
                </w:r>
              </w:p>
            </w:sdtContent>
          </w:sdt>
          <w:sdt>
            <w:sdtPr>
              <w:alias w:val="Subtitle"/>
              <w:tag w:val=""/>
              <w:id w:val="-1702467403"/>
              <w:placeholder>
                <w:docPart w:val="2726CDA45C1FB740B5DD6AE5C1E13E77"/>
              </w:placeholder>
              <w:dataBinding w:prefixMappings="xmlns:ns0='http://purl.org/dc/elements/1.1/' xmlns:ns1='http://schemas.openxmlformats.org/package/2006/metadata/core-properties' " w:xpath="/ns1:coreProperties[1]/ns0:subject[1]" w:storeItemID="{6C3C8BC8-F283-45AE-878A-BAB7291924A1}"/>
              <w:text w:multiLine="1"/>
            </w:sdtPr>
            <w:sdtContent>
              <w:p w14:paraId="6845A23C" w14:textId="77777777" w:rsidR="00727288" w:rsidRPr="00BA009E" w:rsidRDefault="003F4EE4" w:rsidP="003F4EE4">
                <w:pPr>
                  <w:pStyle w:val="Subtitle"/>
                </w:pPr>
                <w:r>
                  <w:t>ECE 485 / Microprocessor System Design</w:t>
                </w:r>
              </w:p>
            </w:sdtContent>
          </w:sdt>
        </w:tc>
      </w:tr>
      <w:tr w:rsidR="0046608D" w14:paraId="1D080FE6" w14:textId="77777777" w:rsidTr="0046608D">
        <w:trPr>
          <w:jc w:val="right"/>
        </w:trPr>
        <w:tc>
          <w:tcPr>
            <w:tcW w:w="9576" w:type="dxa"/>
            <w:tcBorders>
              <w:top w:val="single" w:sz="2" w:space="0" w:color="BFBFBF" w:themeColor="background1" w:themeShade="BF"/>
            </w:tcBorders>
          </w:tcPr>
          <w:p w14:paraId="59B6D8AC" w14:textId="77777777" w:rsidR="00F06ED6" w:rsidRDefault="00F06ED6" w:rsidP="00CC2374">
            <w:pPr>
              <w:pStyle w:val="Footer"/>
            </w:pPr>
          </w:p>
          <w:p w14:paraId="56A3298E" w14:textId="77777777" w:rsidR="0046608D" w:rsidRDefault="003F4EE4" w:rsidP="00CC2374">
            <w:pPr>
              <w:pStyle w:val="Footer"/>
            </w:pPr>
            <w:r>
              <w:t xml:space="preserve">Carmen </w:t>
            </w:r>
            <w:proofErr w:type="spellStart"/>
            <w:r>
              <w:t>Ciobanu</w:t>
            </w:r>
            <w:proofErr w:type="spellEnd"/>
            <w:r w:rsidR="00423B29">
              <w:br/>
            </w:r>
            <w:r>
              <w:t xml:space="preserve">Deborah </w:t>
            </w:r>
            <w:proofErr w:type="spellStart"/>
            <w:r>
              <w:t>Denhart</w:t>
            </w:r>
            <w:proofErr w:type="spellEnd"/>
            <w:r w:rsidR="00423B29">
              <w:br/>
            </w:r>
            <w:r>
              <w:t xml:space="preserve">Jeremiah </w:t>
            </w:r>
            <w:proofErr w:type="spellStart"/>
            <w:r>
              <w:t>Franke</w:t>
            </w:r>
            <w:proofErr w:type="spellEnd"/>
          </w:p>
          <w:p w14:paraId="4C7E1C14" w14:textId="77777777" w:rsidR="003F4EE4" w:rsidRPr="00423B29" w:rsidRDefault="003F4EE4" w:rsidP="00CC2374">
            <w:pPr>
              <w:pStyle w:val="Footer"/>
            </w:pPr>
            <w:r>
              <w:t>12/2/2014</w:t>
            </w:r>
          </w:p>
        </w:tc>
      </w:tr>
    </w:tbl>
    <w:p w14:paraId="59569BDB" w14:textId="77777777" w:rsidR="003956A9" w:rsidRDefault="003956A9"/>
    <w:sdt>
      <w:sdtPr>
        <w:rPr>
          <w:rFonts w:asciiTheme="minorHAnsi" w:hAnsiTheme="minorHAnsi"/>
          <w:color w:val="auto"/>
          <w:sz w:val="24"/>
        </w:rPr>
        <w:id w:val="-857887824"/>
        <w:docPartObj>
          <w:docPartGallery w:val="Table of Contents"/>
          <w:docPartUnique/>
        </w:docPartObj>
      </w:sdtPr>
      <w:sdtEndPr>
        <w:rPr>
          <w:b/>
          <w:bCs/>
          <w:noProof/>
        </w:rPr>
      </w:sdtEndPr>
      <w:sdtContent>
        <w:p w14:paraId="6AA60E54" w14:textId="77777777" w:rsidR="00FC68CD" w:rsidRDefault="006F61EB" w:rsidP="00FC68CD">
          <w:pPr>
            <w:pStyle w:val="TOCHeading"/>
          </w:pPr>
          <w:r>
            <w:t>Table of Contents</w:t>
          </w:r>
        </w:p>
      </w:sdtContent>
    </w:sdt>
    <w:p w14:paraId="205AEC32" w14:textId="77777777" w:rsidR="0085246A" w:rsidRDefault="00FC68CD">
      <w:pPr>
        <w:pStyle w:val="TOC1"/>
        <w:rPr>
          <w:noProof/>
          <w:color w:val="auto"/>
          <w:lang w:eastAsia="ja-JP"/>
        </w:rPr>
      </w:pPr>
      <w:r>
        <w:fldChar w:fldCharType="begin"/>
      </w:r>
      <w:r>
        <w:instrText xml:space="preserve"> TOC \o "1-3" \h \z \u </w:instrText>
      </w:r>
      <w:r>
        <w:fldChar w:fldCharType="separate"/>
      </w:r>
      <w:r w:rsidR="0085246A">
        <w:rPr>
          <w:noProof/>
        </w:rPr>
        <w:t>L3 Cache Simulator Report</w:t>
      </w:r>
      <w:r w:rsidR="0085246A">
        <w:rPr>
          <w:noProof/>
        </w:rPr>
        <w:tab/>
      </w:r>
      <w:r w:rsidR="0085246A">
        <w:rPr>
          <w:noProof/>
        </w:rPr>
        <w:fldChar w:fldCharType="begin"/>
      </w:r>
      <w:r w:rsidR="0085246A">
        <w:rPr>
          <w:noProof/>
        </w:rPr>
        <w:instrText xml:space="preserve"> PAGEREF _Toc279182471 \h </w:instrText>
      </w:r>
      <w:r w:rsidR="0085246A">
        <w:rPr>
          <w:noProof/>
        </w:rPr>
      </w:r>
      <w:r w:rsidR="0085246A">
        <w:rPr>
          <w:noProof/>
        </w:rPr>
        <w:fldChar w:fldCharType="separate"/>
      </w:r>
      <w:r w:rsidR="0085246A">
        <w:rPr>
          <w:noProof/>
        </w:rPr>
        <w:t>1</w:t>
      </w:r>
      <w:r w:rsidR="0085246A">
        <w:rPr>
          <w:noProof/>
        </w:rPr>
        <w:fldChar w:fldCharType="end"/>
      </w:r>
    </w:p>
    <w:p w14:paraId="5B240D8F" w14:textId="77777777" w:rsidR="0085246A" w:rsidRDefault="0085246A">
      <w:pPr>
        <w:pStyle w:val="TOC2"/>
        <w:tabs>
          <w:tab w:val="right" w:leader="dot" w:pos="9350"/>
        </w:tabs>
        <w:rPr>
          <w:noProof/>
          <w:lang w:eastAsia="ja-JP"/>
        </w:rPr>
      </w:pPr>
      <w:r>
        <w:rPr>
          <w:noProof/>
        </w:rPr>
        <w:t>ECE 485 / Microprocessor System Design</w:t>
      </w:r>
      <w:r>
        <w:rPr>
          <w:noProof/>
        </w:rPr>
        <w:tab/>
      </w:r>
      <w:r>
        <w:rPr>
          <w:noProof/>
        </w:rPr>
        <w:fldChar w:fldCharType="begin"/>
      </w:r>
      <w:r>
        <w:rPr>
          <w:noProof/>
        </w:rPr>
        <w:instrText xml:space="preserve"> PAGEREF _Toc279182472 \h </w:instrText>
      </w:r>
      <w:r>
        <w:rPr>
          <w:noProof/>
        </w:rPr>
      </w:r>
      <w:r>
        <w:rPr>
          <w:noProof/>
        </w:rPr>
        <w:fldChar w:fldCharType="separate"/>
      </w:r>
      <w:r>
        <w:rPr>
          <w:noProof/>
        </w:rPr>
        <w:t>1</w:t>
      </w:r>
      <w:r>
        <w:rPr>
          <w:noProof/>
        </w:rPr>
        <w:fldChar w:fldCharType="end"/>
      </w:r>
    </w:p>
    <w:p w14:paraId="11290729" w14:textId="77777777" w:rsidR="0085246A" w:rsidRDefault="0085246A">
      <w:pPr>
        <w:pStyle w:val="TOC2"/>
        <w:tabs>
          <w:tab w:val="right" w:leader="dot" w:pos="9350"/>
        </w:tabs>
        <w:rPr>
          <w:noProof/>
          <w:lang w:eastAsia="ja-JP"/>
        </w:rPr>
      </w:pPr>
      <w:r>
        <w:rPr>
          <w:noProof/>
        </w:rPr>
        <w:t>1. Purpose</w:t>
      </w:r>
      <w:r>
        <w:rPr>
          <w:noProof/>
        </w:rPr>
        <w:tab/>
      </w:r>
      <w:r>
        <w:rPr>
          <w:noProof/>
        </w:rPr>
        <w:fldChar w:fldCharType="begin"/>
      </w:r>
      <w:r>
        <w:rPr>
          <w:noProof/>
        </w:rPr>
        <w:instrText xml:space="preserve"> PAGEREF _Toc279182473 \h </w:instrText>
      </w:r>
      <w:r>
        <w:rPr>
          <w:noProof/>
        </w:rPr>
      </w:r>
      <w:r>
        <w:rPr>
          <w:noProof/>
        </w:rPr>
        <w:fldChar w:fldCharType="separate"/>
      </w:r>
      <w:r>
        <w:rPr>
          <w:noProof/>
        </w:rPr>
        <w:t>1</w:t>
      </w:r>
      <w:r>
        <w:rPr>
          <w:noProof/>
        </w:rPr>
        <w:fldChar w:fldCharType="end"/>
      </w:r>
    </w:p>
    <w:p w14:paraId="6E046C0F" w14:textId="77777777" w:rsidR="0085246A" w:rsidRDefault="0085246A">
      <w:pPr>
        <w:pStyle w:val="TOC2"/>
        <w:tabs>
          <w:tab w:val="right" w:leader="dot" w:pos="9350"/>
        </w:tabs>
        <w:rPr>
          <w:noProof/>
          <w:lang w:eastAsia="ja-JP"/>
        </w:rPr>
      </w:pPr>
      <w:r>
        <w:rPr>
          <w:noProof/>
        </w:rPr>
        <w:t>2. Cache System Architecture</w:t>
      </w:r>
      <w:r>
        <w:rPr>
          <w:noProof/>
        </w:rPr>
        <w:tab/>
      </w:r>
      <w:r>
        <w:rPr>
          <w:noProof/>
        </w:rPr>
        <w:fldChar w:fldCharType="begin"/>
      </w:r>
      <w:r>
        <w:rPr>
          <w:noProof/>
        </w:rPr>
        <w:instrText xml:space="preserve"> PAGEREF _Toc279182474 \h </w:instrText>
      </w:r>
      <w:r>
        <w:rPr>
          <w:noProof/>
        </w:rPr>
      </w:r>
      <w:r>
        <w:rPr>
          <w:noProof/>
        </w:rPr>
        <w:fldChar w:fldCharType="separate"/>
      </w:r>
      <w:r>
        <w:rPr>
          <w:noProof/>
        </w:rPr>
        <w:t>1</w:t>
      </w:r>
      <w:r>
        <w:rPr>
          <w:noProof/>
        </w:rPr>
        <w:fldChar w:fldCharType="end"/>
      </w:r>
    </w:p>
    <w:p w14:paraId="3AB2762F" w14:textId="77777777" w:rsidR="0085246A" w:rsidRDefault="0085246A">
      <w:pPr>
        <w:pStyle w:val="TOC2"/>
        <w:tabs>
          <w:tab w:val="right" w:leader="dot" w:pos="9350"/>
        </w:tabs>
        <w:rPr>
          <w:noProof/>
          <w:lang w:eastAsia="ja-JP"/>
        </w:rPr>
      </w:pPr>
      <w:r>
        <w:rPr>
          <w:noProof/>
        </w:rPr>
        <w:t>3. Assumptions</w:t>
      </w:r>
      <w:r>
        <w:rPr>
          <w:noProof/>
        </w:rPr>
        <w:tab/>
      </w:r>
      <w:r>
        <w:rPr>
          <w:noProof/>
        </w:rPr>
        <w:fldChar w:fldCharType="begin"/>
      </w:r>
      <w:r>
        <w:rPr>
          <w:noProof/>
        </w:rPr>
        <w:instrText xml:space="preserve"> PAGEREF _Toc279182475 \h </w:instrText>
      </w:r>
      <w:r>
        <w:rPr>
          <w:noProof/>
        </w:rPr>
      </w:r>
      <w:r>
        <w:rPr>
          <w:noProof/>
        </w:rPr>
        <w:fldChar w:fldCharType="separate"/>
      </w:r>
      <w:r>
        <w:rPr>
          <w:noProof/>
        </w:rPr>
        <w:t>2</w:t>
      </w:r>
      <w:r>
        <w:rPr>
          <w:noProof/>
        </w:rPr>
        <w:fldChar w:fldCharType="end"/>
      </w:r>
    </w:p>
    <w:p w14:paraId="6B6CB0EE" w14:textId="77777777" w:rsidR="0085246A" w:rsidRDefault="0085246A">
      <w:pPr>
        <w:pStyle w:val="TOC3"/>
        <w:rPr>
          <w:noProof/>
          <w:sz w:val="24"/>
          <w:lang w:eastAsia="ja-JP"/>
        </w:rPr>
      </w:pPr>
      <w:r>
        <w:rPr>
          <w:noProof/>
        </w:rPr>
        <w:t>3.1. L3 Cache</w:t>
      </w:r>
      <w:r>
        <w:rPr>
          <w:noProof/>
        </w:rPr>
        <w:tab/>
      </w:r>
      <w:r>
        <w:rPr>
          <w:noProof/>
        </w:rPr>
        <w:fldChar w:fldCharType="begin"/>
      </w:r>
      <w:r>
        <w:rPr>
          <w:noProof/>
        </w:rPr>
        <w:instrText xml:space="preserve"> PAGEREF _Toc279182476 \h </w:instrText>
      </w:r>
      <w:r>
        <w:rPr>
          <w:noProof/>
        </w:rPr>
      </w:r>
      <w:r>
        <w:rPr>
          <w:noProof/>
        </w:rPr>
        <w:fldChar w:fldCharType="separate"/>
      </w:r>
      <w:r>
        <w:rPr>
          <w:noProof/>
        </w:rPr>
        <w:t>2</w:t>
      </w:r>
      <w:r>
        <w:rPr>
          <w:noProof/>
        </w:rPr>
        <w:fldChar w:fldCharType="end"/>
      </w:r>
    </w:p>
    <w:p w14:paraId="43CC7BB8" w14:textId="77777777" w:rsidR="0085246A" w:rsidRDefault="0085246A">
      <w:pPr>
        <w:pStyle w:val="TOC3"/>
        <w:rPr>
          <w:noProof/>
          <w:sz w:val="24"/>
          <w:lang w:eastAsia="ja-JP"/>
        </w:rPr>
      </w:pPr>
      <w:r>
        <w:rPr>
          <w:noProof/>
        </w:rPr>
        <w:t>3.2. L2 cache</w:t>
      </w:r>
      <w:r>
        <w:rPr>
          <w:noProof/>
        </w:rPr>
        <w:tab/>
      </w:r>
      <w:r>
        <w:rPr>
          <w:noProof/>
        </w:rPr>
        <w:fldChar w:fldCharType="begin"/>
      </w:r>
      <w:r>
        <w:rPr>
          <w:noProof/>
        </w:rPr>
        <w:instrText xml:space="preserve"> PAGEREF _Toc279182477 \h </w:instrText>
      </w:r>
      <w:r>
        <w:rPr>
          <w:noProof/>
        </w:rPr>
      </w:r>
      <w:r>
        <w:rPr>
          <w:noProof/>
        </w:rPr>
        <w:fldChar w:fldCharType="separate"/>
      </w:r>
      <w:r>
        <w:rPr>
          <w:noProof/>
        </w:rPr>
        <w:t>2</w:t>
      </w:r>
      <w:r>
        <w:rPr>
          <w:noProof/>
        </w:rPr>
        <w:fldChar w:fldCharType="end"/>
      </w:r>
    </w:p>
    <w:p w14:paraId="16B312FE" w14:textId="77777777" w:rsidR="0085246A" w:rsidRDefault="0085246A">
      <w:pPr>
        <w:pStyle w:val="TOC3"/>
        <w:rPr>
          <w:noProof/>
          <w:sz w:val="24"/>
          <w:lang w:eastAsia="ja-JP"/>
        </w:rPr>
      </w:pPr>
      <w:r>
        <w:rPr>
          <w:noProof/>
        </w:rPr>
        <w:t>3.3 Shared Memory</w:t>
      </w:r>
      <w:r>
        <w:rPr>
          <w:noProof/>
        </w:rPr>
        <w:tab/>
      </w:r>
      <w:r>
        <w:rPr>
          <w:noProof/>
        </w:rPr>
        <w:fldChar w:fldCharType="begin"/>
      </w:r>
      <w:r>
        <w:rPr>
          <w:noProof/>
        </w:rPr>
        <w:instrText xml:space="preserve"> PAGEREF _Toc279182478 \h </w:instrText>
      </w:r>
      <w:r>
        <w:rPr>
          <w:noProof/>
        </w:rPr>
      </w:r>
      <w:r>
        <w:rPr>
          <w:noProof/>
        </w:rPr>
        <w:fldChar w:fldCharType="separate"/>
      </w:r>
      <w:r>
        <w:rPr>
          <w:noProof/>
        </w:rPr>
        <w:t>2</w:t>
      </w:r>
      <w:r>
        <w:rPr>
          <w:noProof/>
        </w:rPr>
        <w:fldChar w:fldCharType="end"/>
      </w:r>
    </w:p>
    <w:p w14:paraId="6EEC693F" w14:textId="77777777" w:rsidR="0085246A" w:rsidRDefault="0085246A">
      <w:pPr>
        <w:pStyle w:val="TOC2"/>
        <w:tabs>
          <w:tab w:val="right" w:leader="dot" w:pos="9350"/>
        </w:tabs>
        <w:rPr>
          <w:noProof/>
          <w:lang w:eastAsia="ja-JP"/>
        </w:rPr>
      </w:pPr>
      <w:r>
        <w:rPr>
          <w:noProof/>
        </w:rPr>
        <w:t>4. Design</w:t>
      </w:r>
      <w:r>
        <w:rPr>
          <w:noProof/>
        </w:rPr>
        <w:tab/>
      </w:r>
      <w:r>
        <w:rPr>
          <w:noProof/>
        </w:rPr>
        <w:fldChar w:fldCharType="begin"/>
      </w:r>
      <w:r>
        <w:rPr>
          <w:noProof/>
        </w:rPr>
        <w:instrText xml:space="preserve"> PAGEREF _Toc279182479 \h </w:instrText>
      </w:r>
      <w:r>
        <w:rPr>
          <w:noProof/>
        </w:rPr>
      </w:r>
      <w:r>
        <w:rPr>
          <w:noProof/>
        </w:rPr>
        <w:fldChar w:fldCharType="separate"/>
      </w:r>
      <w:r>
        <w:rPr>
          <w:noProof/>
        </w:rPr>
        <w:t>2</w:t>
      </w:r>
      <w:r>
        <w:rPr>
          <w:noProof/>
        </w:rPr>
        <w:fldChar w:fldCharType="end"/>
      </w:r>
    </w:p>
    <w:p w14:paraId="7E8E80F5" w14:textId="77777777" w:rsidR="0085246A" w:rsidRDefault="0085246A">
      <w:pPr>
        <w:pStyle w:val="TOC3"/>
        <w:rPr>
          <w:noProof/>
          <w:sz w:val="24"/>
          <w:lang w:eastAsia="ja-JP"/>
        </w:rPr>
      </w:pPr>
      <w:r>
        <w:rPr>
          <w:noProof/>
        </w:rPr>
        <w:t>4.1 Trace File Parser</w:t>
      </w:r>
      <w:r>
        <w:rPr>
          <w:noProof/>
        </w:rPr>
        <w:tab/>
      </w:r>
      <w:r>
        <w:rPr>
          <w:noProof/>
        </w:rPr>
        <w:fldChar w:fldCharType="begin"/>
      </w:r>
      <w:r>
        <w:rPr>
          <w:noProof/>
        </w:rPr>
        <w:instrText xml:space="preserve"> PAGEREF _Toc279182480 \h </w:instrText>
      </w:r>
      <w:r>
        <w:rPr>
          <w:noProof/>
        </w:rPr>
      </w:r>
      <w:r>
        <w:rPr>
          <w:noProof/>
        </w:rPr>
        <w:fldChar w:fldCharType="separate"/>
      </w:r>
      <w:r>
        <w:rPr>
          <w:noProof/>
        </w:rPr>
        <w:t>2</w:t>
      </w:r>
      <w:r>
        <w:rPr>
          <w:noProof/>
        </w:rPr>
        <w:fldChar w:fldCharType="end"/>
      </w:r>
    </w:p>
    <w:p w14:paraId="3BF62693" w14:textId="77777777" w:rsidR="0085246A" w:rsidRDefault="0085246A">
      <w:pPr>
        <w:pStyle w:val="TOC3"/>
        <w:rPr>
          <w:noProof/>
          <w:sz w:val="24"/>
          <w:lang w:eastAsia="ja-JP"/>
        </w:rPr>
      </w:pPr>
      <w:r>
        <w:rPr>
          <w:noProof/>
        </w:rPr>
        <w:t>4.2 Commands Algorithms</w:t>
      </w:r>
      <w:r>
        <w:rPr>
          <w:noProof/>
        </w:rPr>
        <w:tab/>
      </w:r>
      <w:r>
        <w:rPr>
          <w:noProof/>
        </w:rPr>
        <w:fldChar w:fldCharType="begin"/>
      </w:r>
      <w:r>
        <w:rPr>
          <w:noProof/>
        </w:rPr>
        <w:instrText xml:space="preserve"> PAGEREF _Toc279182481 \h </w:instrText>
      </w:r>
      <w:r>
        <w:rPr>
          <w:noProof/>
        </w:rPr>
      </w:r>
      <w:r>
        <w:rPr>
          <w:noProof/>
        </w:rPr>
        <w:fldChar w:fldCharType="separate"/>
      </w:r>
      <w:r>
        <w:rPr>
          <w:noProof/>
        </w:rPr>
        <w:t>3</w:t>
      </w:r>
      <w:r>
        <w:rPr>
          <w:noProof/>
        </w:rPr>
        <w:fldChar w:fldCharType="end"/>
      </w:r>
    </w:p>
    <w:p w14:paraId="6D329AB5" w14:textId="77777777" w:rsidR="0085246A" w:rsidRDefault="0085246A">
      <w:pPr>
        <w:pStyle w:val="TOC3"/>
        <w:rPr>
          <w:noProof/>
          <w:sz w:val="24"/>
          <w:lang w:eastAsia="ja-JP"/>
        </w:rPr>
      </w:pPr>
      <w:r>
        <w:rPr>
          <w:noProof/>
        </w:rPr>
        <w:t>4.3 Coherence Protocol (MESIF)</w:t>
      </w:r>
      <w:r>
        <w:rPr>
          <w:noProof/>
        </w:rPr>
        <w:tab/>
      </w:r>
      <w:r>
        <w:rPr>
          <w:noProof/>
        </w:rPr>
        <w:fldChar w:fldCharType="begin"/>
      </w:r>
      <w:r>
        <w:rPr>
          <w:noProof/>
        </w:rPr>
        <w:instrText xml:space="preserve"> PAGEREF _Toc279182482 \h </w:instrText>
      </w:r>
      <w:r>
        <w:rPr>
          <w:noProof/>
        </w:rPr>
      </w:r>
      <w:r>
        <w:rPr>
          <w:noProof/>
        </w:rPr>
        <w:fldChar w:fldCharType="separate"/>
      </w:r>
      <w:r>
        <w:rPr>
          <w:noProof/>
        </w:rPr>
        <w:t>3</w:t>
      </w:r>
      <w:r>
        <w:rPr>
          <w:noProof/>
        </w:rPr>
        <w:fldChar w:fldCharType="end"/>
      </w:r>
    </w:p>
    <w:p w14:paraId="496612A1" w14:textId="77777777" w:rsidR="0085246A" w:rsidRDefault="0085246A">
      <w:pPr>
        <w:pStyle w:val="TOC3"/>
        <w:rPr>
          <w:noProof/>
          <w:sz w:val="24"/>
          <w:lang w:eastAsia="ja-JP"/>
        </w:rPr>
      </w:pPr>
      <w:r>
        <w:rPr>
          <w:noProof/>
        </w:rPr>
        <w:t>4.4. Line Replacement Policy (Pseudo LRU)</w:t>
      </w:r>
      <w:r>
        <w:rPr>
          <w:noProof/>
        </w:rPr>
        <w:tab/>
      </w:r>
      <w:r>
        <w:rPr>
          <w:noProof/>
        </w:rPr>
        <w:fldChar w:fldCharType="begin"/>
      </w:r>
      <w:r>
        <w:rPr>
          <w:noProof/>
        </w:rPr>
        <w:instrText xml:space="preserve"> PAGEREF _Toc279182483 \h </w:instrText>
      </w:r>
      <w:r>
        <w:rPr>
          <w:noProof/>
        </w:rPr>
      </w:r>
      <w:r>
        <w:rPr>
          <w:noProof/>
        </w:rPr>
        <w:fldChar w:fldCharType="separate"/>
      </w:r>
      <w:r>
        <w:rPr>
          <w:noProof/>
        </w:rPr>
        <w:t>3</w:t>
      </w:r>
      <w:r>
        <w:rPr>
          <w:noProof/>
        </w:rPr>
        <w:fldChar w:fldCharType="end"/>
      </w:r>
    </w:p>
    <w:p w14:paraId="6BE59482" w14:textId="77777777" w:rsidR="0085246A" w:rsidRDefault="0085246A">
      <w:pPr>
        <w:pStyle w:val="TOC3"/>
        <w:rPr>
          <w:noProof/>
          <w:sz w:val="24"/>
          <w:lang w:eastAsia="ja-JP"/>
        </w:rPr>
      </w:pPr>
      <w:r>
        <w:rPr>
          <w:noProof/>
        </w:rPr>
        <w:t>4.5. L2-L3 Inclusivity</w:t>
      </w:r>
      <w:r>
        <w:rPr>
          <w:noProof/>
        </w:rPr>
        <w:tab/>
      </w:r>
      <w:r>
        <w:rPr>
          <w:noProof/>
        </w:rPr>
        <w:fldChar w:fldCharType="begin"/>
      </w:r>
      <w:r>
        <w:rPr>
          <w:noProof/>
        </w:rPr>
        <w:instrText xml:space="preserve"> PAGEREF _Toc279182484 \h </w:instrText>
      </w:r>
      <w:r>
        <w:rPr>
          <w:noProof/>
        </w:rPr>
      </w:r>
      <w:r>
        <w:rPr>
          <w:noProof/>
        </w:rPr>
        <w:fldChar w:fldCharType="separate"/>
      </w:r>
      <w:r>
        <w:rPr>
          <w:noProof/>
        </w:rPr>
        <w:t>3</w:t>
      </w:r>
      <w:r>
        <w:rPr>
          <w:noProof/>
        </w:rPr>
        <w:fldChar w:fldCharType="end"/>
      </w:r>
    </w:p>
    <w:p w14:paraId="617F4040" w14:textId="77777777" w:rsidR="0085246A" w:rsidRDefault="0085246A">
      <w:pPr>
        <w:pStyle w:val="TOC3"/>
        <w:rPr>
          <w:noProof/>
          <w:sz w:val="24"/>
          <w:lang w:eastAsia="ja-JP"/>
        </w:rPr>
      </w:pPr>
      <w:r>
        <w:rPr>
          <w:noProof/>
        </w:rPr>
        <w:t>4.6. Write Buffer</w:t>
      </w:r>
      <w:r>
        <w:rPr>
          <w:noProof/>
        </w:rPr>
        <w:tab/>
      </w:r>
      <w:r>
        <w:rPr>
          <w:noProof/>
        </w:rPr>
        <w:fldChar w:fldCharType="begin"/>
      </w:r>
      <w:r>
        <w:rPr>
          <w:noProof/>
        </w:rPr>
        <w:instrText xml:space="preserve"> PAGEREF _Toc279182485 \h </w:instrText>
      </w:r>
      <w:r>
        <w:rPr>
          <w:noProof/>
        </w:rPr>
      </w:r>
      <w:r>
        <w:rPr>
          <w:noProof/>
        </w:rPr>
        <w:fldChar w:fldCharType="separate"/>
      </w:r>
      <w:r>
        <w:rPr>
          <w:noProof/>
        </w:rPr>
        <w:t>3</w:t>
      </w:r>
      <w:r>
        <w:rPr>
          <w:noProof/>
        </w:rPr>
        <w:fldChar w:fldCharType="end"/>
      </w:r>
    </w:p>
    <w:p w14:paraId="69D0CF5C" w14:textId="77777777" w:rsidR="0085246A" w:rsidRDefault="0085246A">
      <w:pPr>
        <w:pStyle w:val="TOC3"/>
        <w:rPr>
          <w:noProof/>
          <w:sz w:val="24"/>
          <w:lang w:eastAsia="ja-JP"/>
        </w:rPr>
      </w:pPr>
      <w:r>
        <w:rPr>
          <w:noProof/>
        </w:rPr>
        <w:t>4.7. Memory</w:t>
      </w:r>
      <w:r>
        <w:rPr>
          <w:noProof/>
        </w:rPr>
        <w:tab/>
      </w:r>
      <w:r>
        <w:rPr>
          <w:noProof/>
        </w:rPr>
        <w:fldChar w:fldCharType="begin"/>
      </w:r>
      <w:r>
        <w:rPr>
          <w:noProof/>
        </w:rPr>
        <w:instrText xml:space="preserve"> PAGEREF _Toc279182486 \h </w:instrText>
      </w:r>
      <w:r>
        <w:rPr>
          <w:noProof/>
        </w:rPr>
      </w:r>
      <w:r>
        <w:rPr>
          <w:noProof/>
        </w:rPr>
        <w:fldChar w:fldCharType="separate"/>
      </w:r>
      <w:r>
        <w:rPr>
          <w:noProof/>
        </w:rPr>
        <w:t>3</w:t>
      </w:r>
      <w:r>
        <w:rPr>
          <w:noProof/>
        </w:rPr>
        <w:fldChar w:fldCharType="end"/>
      </w:r>
    </w:p>
    <w:p w14:paraId="0AAFDCC9" w14:textId="77777777" w:rsidR="0085246A" w:rsidRDefault="0085246A">
      <w:pPr>
        <w:pStyle w:val="TOC3"/>
        <w:rPr>
          <w:noProof/>
          <w:sz w:val="24"/>
          <w:lang w:eastAsia="ja-JP"/>
        </w:rPr>
      </w:pPr>
      <w:r>
        <w:rPr>
          <w:noProof/>
        </w:rPr>
        <w:t>4.8. Statistics</w:t>
      </w:r>
      <w:r>
        <w:rPr>
          <w:noProof/>
        </w:rPr>
        <w:tab/>
      </w:r>
      <w:r>
        <w:rPr>
          <w:noProof/>
        </w:rPr>
        <w:fldChar w:fldCharType="begin"/>
      </w:r>
      <w:r>
        <w:rPr>
          <w:noProof/>
        </w:rPr>
        <w:instrText xml:space="preserve"> PAGEREF _Toc279182487 \h </w:instrText>
      </w:r>
      <w:r>
        <w:rPr>
          <w:noProof/>
        </w:rPr>
      </w:r>
      <w:r>
        <w:rPr>
          <w:noProof/>
        </w:rPr>
        <w:fldChar w:fldCharType="separate"/>
      </w:r>
      <w:r>
        <w:rPr>
          <w:noProof/>
        </w:rPr>
        <w:t>3</w:t>
      </w:r>
      <w:r>
        <w:rPr>
          <w:noProof/>
        </w:rPr>
        <w:fldChar w:fldCharType="end"/>
      </w:r>
    </w:p>
    <w:p w14:paraId="17B5AEC3" w14:textId="77777777" w:rsidR="0085246A" w:rsidRDefault="0085246A">
      <w:pPr>
        <w:pStyle w:val="TOC2"/>
        <w:tabs>
          <w:tab w:val="right" w:leader="dot" w:pos="9350"/>
        </w:tabs>
        <w:rPr>
          <w:noProof/>
          <w:lang w:eastAsia="ja-JP"/>
        </w:rPr>
      </w:pPr>
      <w:r>
        <w:rPr>
          <w:noProof/>
        </w:rPr>
        <w:t>5. Test Plan</w:t>
      </w:r>
      <w:r>
        <w:rPr>
          <w:noProof/>
        </w:rPr>
        <w:tab/>
      </w:r>
      <w:r>
        <w:rPr>
          <w:noProof/>
        </w:rPr>
        <w:fldChar w:fldCharType="begin"/>
      </w:r>
      <w:r>
        <w:rPr>
          <w:noProof/>
        </w:rPr>
        <w:instrText xml:space="preserve"> PAGEREF _Toc279182488 \h </w:instrText>
      </w:r>
      <w:r>
        <w:rPr>
          <w:noProof/>
        </w:rPr>
      </w:r>
      <w:r>
        <w:rPr>
          <w:noProof/>
        </w:rPr>
        <w:fldChar w:fldCharType="separate"/>
      </w:r>
      <w:r>
        <w:rPr>
          <w:noProof/>
        </w:rPr>
        <w:t>4</w:t>
      </w:r>
      <w:r>
        <w:rPr>
          <w:noProof/>
        </w:rPr>
        <w:fldChar w:fldCharType="end"/>
      </w:r>
    </w:p>
    <w:p w14:paraId="2FFE3AF8" w14:textId="77777777" w:rsidR="0085246A" w:rsidRDefault="0085246A">
      <w:pPr>
        <w:pStyle w:val="TOC3"/>
        <w:rPr>
          <w:noProof/>
          <w:sz w:val="24"/>
          <w:lang w:eastAsia="ja-JP"/>
        </w:rPr>
      </w:pPr>
      <w:r>
        <w:rPr>
          <w:noProof/>
        </w:rPr>
        <w:t>5.1. Test Plan</w:t>
      </w:r>
      <w:r>
        <w:rPr>
          <w:noProof/>
        </w:rPr>
        <w:tab/>
      </w:r>
      <w:r>
        <w:rPr>
          <w:noProof/>
        </w:rPr>
        <w:fldChar w:fldCharType="begin"/>
      </w:r>
      <w:r>
        <w:rPr>
          <w:noProof/>
        </w:rPr>
        <w:instrText xml:space="preserve"> PAGEREF _Toc279182489 \h </w:instrText>
      </w:r>
      <w:r>
        <w:rPr>
          <w:noProof/>
        </w:rPr>
      </w:r>
      <w:r>
        <w:rPr>
          <w:noProof/>
        </w:rPr>
        <w:fldChar w:fldCharType="separate"/>
      </w:r>
      <w:r>
        <w:rPr>
          <w:noProof/>
        </w:rPr>
        <w:t>4</w:t>
      </w:r>
      <w:r>
        <w:rPr>
          <w:noProof/>
        </w:rPr>
        <w:fldChar w:fldCharType="end"/>
      </w:r>
    </w:p>
    <w:p w14:paraId="4729048D" w14:textId="77777777" w:rsidR="0085246A" w:rsidRDefault="0085246A">
      <w:pPr>
        <w:pStyle w:val="TOC3"/>
        <w:rPr>
          <w:noProof/>
          <w:sz w:val="24"/>
          <w:lang w:eastAsia="ja-JP"/>
        </w:rPr>
      </w:pPr>
      <w:r>
        <w:rPr>
          <w:noProof/>
        </w:rPr>
        <w:t>5.2. Test Cases</w:t>
      </w:r>
      <w:r>
        <w:rPr>
          <w:noProof/>
        </w:rPr>
        <w:tab/>
      </w:r>
      <w:r>
        <w:rPr>
          <w:noProof/>
        </w:rPr>
        <w:fldChar w:fldCharType="begin"/>
      </w:r>
      <w:r>
        <w:rPr>
          <w:noProof/>
        </w:rPr>
        <w:instrText xml:space="preserve"> PAGEREF _Toc279182490 \h </w:instrText>
      </w:r>
      <w:r>
        <w:rPr>
          <w:noProof/>
        </w:rPr>
      </w:r>
      <w:r>
        <w:rPr>
          <w:noProof/>
        </w:rPr>
        <w:fldChar w:fldCharType="separate"/>
      </w:r>
      <w:r>
        <w:rPr>
          <w:noProof/>
        </w:rPr>
        <w:t>4</w:t>
      </w:r>
      <w:r>
        <w:rPr>
          <w:noProof/>
        </w:rPr>
        <w:fldChar w:fldCharType="end"/>
      </w:r>
    </w:p>
    <w:p w14:paraId="0BA06181" w14:textId="77777777" w:rsidR="0085246A" w:rsidRDefault="0085246A">
      <w:pPr>
        <w:pStyle w:val="TOC2"/>
        <w:tabs>
          <w:tab w:val="right" w:leader="dot" w:pos="9350"/>
        </w:tabs>
        <w:rPr>
          <w:noProof/>
          <w:lang w:eastAsia="ja-JP"/>
        </w:rPr>
      </w:pPr>
      <w:r>
        <w:rPr>
          <w:noProof/>
        </w:rPr>
        <w:t>6. Simulation Results</w:t>
      </w:r>
      <w:r>
        <w:rPr>
          <w:noProof/>
        </w:rPr>
        <w:tab/>
      </w:r>
      <w:r>
        <w:rPr>
          <w:noProof/>
        </w:rPr>
        <w:fldChar w:fldCharType="begin"/>
      </w:r>
      <w:r>
        <w:rPr>
          <w:noProof/>
        </w:rPr>
        <w:instrText xml:space="preserve"> PAGEREF _Toc279182491 \h </w:instrText>
      </w:r>
      <w:r>
        <w:rPr>
          <w:noProof/>
        </w:rPr>
      </w:r>
      <w:r>
        <w:rPr>
          <w:noProof/>
        </w:rPr>
        <w:fldChar w:fldCharType="separate"/>
      </w:r>
      <w:r>
        <w:rPr>
          <w:noProof/>
        </w:rPr>
        <w:t>4</w:t>
      </w:r>
      <w:r>
        <w:rPr>
          <w:noProof/>
        </w:rPr>
        <w:fldChar w:fldCharType="end"/>
      </w:r>
    </w:p>
    <w:p w14:paraId="22C941E5" w14:textId="77777777" w:rsidR="0085246A" w:rsidRDefault="0085246A">
      <w:pPr>
        <w:pStyle w:val="TOC3"/>
        <w:rPr>
          <w:noProof/>
          <w:sz w:val="24"/>
          <w:lang w:eastAsia="ja-JP"/>
        </w:rPr>
      </w:pPr>
      <w:r>
        <w:rPr>
          <w:noProof/>
        </w:rPr>
        <w:t>6.1. Trace Files</w:t>
      </w:r>
      <w:r>
        <w:rPr>
          <w:noProof/>
        </w:rPr>
        <w:tab/>
      </w:r>
      <w:r>
        <w:rPr>
          <w:noProof/>
        </w:rPr>
        <w:fldChar w:fldCharType="begin"/>
      </w:r>
      <w:r>
        <w:rPr>
          <w:noProof/>
        </w:rPr>
        <w:instrText xml:space="preserve"> PAGEREF _Toc279182492 \h </w:instrText>
      </w:r>
      <w:r>
        <w:rPr>
          <w:noProof/>
        </w:rPr>
      </w:r>
      <w:r>
        <w:rPr>
          <w:noProof/>
        </w:rPr>
        <w:fldChar w:fldCharType="separate"/>
      </w:r>
      <w:r>
        <w:rPr>
          <w:noProof/>
        </w:rPr>
        <w:t>4</w:t>
      </w:r>
      <w:r>
        <w:rPr>
          <w:noProof/>
        </w:rPr>
        <w:fldChar w:fldCharType="end"/>
      </w:r>
    </w:p>
    <w:p w14:paraId="1DF1B23B" w14:textId="77777777" w:rsidR="0085246A" w:rsidRDefault="0085246A">
      <w:pPr>
        <w:pStyle w:val="TOC3"/>
        <w:rPr>
          <w:noProof/>
          <w:sz w:val="24"/>
          <w:lang w:eastAsia="ja-JP"/>
        </w:rPr>
      </w:pPr>
      <w:r>
        <w:rPr>
          <w:noProof/>
        </w:rPr>
        <w:t>6.2. Results</w:t>
      </w:r>
      <w:r>
        <w:rPr>
          <w:noProof/>
        </w:rPr>
        <w:tab/>
      </w:r>
      <w:r>
        <w:rPr>
          <w:noProof/>
        </w:rPr>
        <w:fldChar w:fldCharType="begin"/>
      </w:r>
      <w:r>
        <w:rPr>
          <w:noProof/>
        </w:rPr>
        <w:instrText xml:space="preserve"> PAGEREF _Toc279182493 \h </w:instrText>
      </w:r>
      <w:r>
        <w:rPr>
          <w:noProof/>
        </w:rPr>
      </w:r>
      <w:r>
        <w:rPr>
          <w:noProof/>
        </w:rPr>
        <w:fldChar w:fldCharType="separate"/>
      </w:r>
      <w:r>
        <w:rPr>
          <w:noProof/>
        </w:rPr>
        <w:t>4</w:t>
      </w:r>
      <w:r>
        <w:rPr>
          <w:noProof/>
        </w:rPr>
        <w:fldChar w:fldCharType="end"/>
      </w:r>
    </w:p>
    <w:p w14:paraId="5C4F3236" w14:textId="77777777" w:rsidR="0085246A" w:rsidRDefault="0085246A">
      <w:pPr>
        <w:pStyle w:val="TOC3"/>
        <w:rPr>
          <w:noProof/>
          <w:sz w:val="24"/>
          <w:lang w:eastAsia="ja-JP"/>
        </w:rPr>
      </w:pPr>
      <w:r>
        <w:rPr>
          <w:noProof/>
        </w:rPr>
        <w:t>6.3. Usage Statistics</w:t>
      </w:r>
      <w:r>
        <w:rPr>
          <w:noProof/>
        </w:rPr>
        <w:tab/>
      </w:r>
      <w:r>
        <w:rPr>
          <w:noProof/>
        </w:rPr>
        <w:fldChar w:fldCharType="begin"/>
      </w:r>
      <w:r>
        <w:rPr>
          <w:noProof/>
        </w:rPr>
        <w:instrText xml:space="preserve"> PAGEREF _Toc279182494 \h </w:instrText>
      </w:r>
      <w:r>
        <w:rPr>
          <w:noProof/>
        </w:rPr>
      </w:r>
      <w:r>
        <w:rPr>
          <w:noProof/>
        </w:rPr>
        <w:fldChar w:fldCharType="separate"/>
      </w:r>
      <w:r>
        <w:rPr>
          <w:noProof/>
        </w:rPr>
        <w:t>4</w:t>
      </w:r>
      <w:r>
        <w:rPr>
          <w:noProof/>
        </w:rPr>
        <w:fldChar w:fldCharType="end"/>
      </w:r>
    </w:p>
    <w:p w14:paraId="390E91C2" w14:textId="77777777" w:rsidR="00FC68CD" w:rsidRDefault="00FC68CD" w:rsidP="00FC68CD">
      <w:r>
        <w:rPr>
          <w:b/>
          <w:bCs/>
          <w:noProof/>
        </w:rPr>
        <w:fldChar w:fldCharType="end"/>
      </w:r>
    </w:p>
    <w:p w14:paraId="7EFA84B5" w14:textId="77777777" w:rsidR="00FC68CD" w:rsidRDefault="00FC68CD" w:rsidP="00FC68CD"/>
    <w:p w14:paraId="6BC20DA9" w14:textId="77777777" w:rsidR="00FC68CD" w:rsidRDefault="00FC68CD">
      <w:pPr>
        <w:sectPr w:rsidR="00FC68CD" w:rsidSect="006F61EB">
          <w:footerReference w:type="default" r:id="rId10"/>
          <w:pgSz w:w="12240" w:h="15840" w:code="1"/>
          <w:pgMar w:top="1440" w:right="1440" w:bottom="2160" w:left="1440" w:header="1296" w:footer="1296" w:gutter="0"/>
          <w:pgNumType w:fmt="lowerRoman" w:start="1"/>
          <w:cols w:space="720"/>
          <w:titlePg/>
          <w:docGrid w:linePitch="360"/>
        </w:sectPr>
      </w:pPr>
    </w:p>
    <w:bookmarkStart w:id="0" w:name="_Toc279182471" w:displacedByCustomXml="next"/>
    <w:bookmarkStart w:id="1" w:name="_Toc279173391" w:displacedByCustomXml="next"/>
    <w:bookmarkStart w:id="2" w:name="_Toc279173386" w:displacedByCustomXml="next"/>
    <w:sdt>
      <w:sdtPr>
        <w:alias w:val="Title"/>
        <w:tag w:val=""/>
        <w:id w:val="-1041280957"/>
        <w:placeholder>
          <w:docPart w:val="72B5FEA5CC82E8409CF49062EF6C223B"/>
        </w:placeholder>
        <w:dataBinding w:prefixMappings="xmlns:ns0='http://purl.org/dc/elements/1.1/' xmlns:ns1='http://schemas.openxmlformats.org/package/2006/metadata/core-properties' " w:xpath="/ns1:coreProperties[1]/ns0:title[1]" w:storeItemID="{6C3C8BC8-F283-45AE-878A-BAB7291924A1}"/>
        <w:text w:multiLine="1"/>
      </w:sdtPr>
      <w:sdtContent>
        <w:p w14:paraId="0E92FA9E" w14:textId="149D2954" w:rsidR="00BA009E" w:rsidRPr="00BA009E" w:rsidRDefault="0048705A" w:rsidP="00BA009E">
          <w:pPr>
            <w:pStyle w:val="Heading1"/>
          </w:pPr>
          <w:r>
            <w:t>L3 Cache Simulator Report</w:t>
          </w:r>
        </w:p>
      </w:sdtContent>
    </w:sdt>
    <w:bookmarkEnd w:id="0" w:displacedByCustomXml="prev"/>
    <w:bookmarkEnd w:id="1" w:displacedByCustomXml="prev"/>
    <w:bookmarkEnd w:id="2" w:displacedByCustomXml="prev"/>
    <w:bookmarkStart w:id="3" w:name="_Toc279173387"/>
    <w:bookmarkStart w:id="4" w:name="_Toc279173392"/>
    <w:bookmarkStart w:id="5" w:name="_Toc279182472"/>
    <w:p w14:paraId="37A53A5E" w14:textId="77777777" w:rsidR="003956A9" w:rsidRDefault="00835BB7" w:rsidP="00BA009E">
      <w:pPr>
        <w:pStyle w:val="Heading2"/>
      </w:pPr>
      <w:sdt>
        <w:sdtPr>
          <w:alias w:val="Subtitle"/>
          <w:tag w:val=""/>
          <w:id w:val="1950805317"/>
          <w:placeholder>
            <w:docPart w:val="A73716093ECFA64C8C927579312FE0A3"/>
          </w:placeholder>
          <w:dataBinding w:prefixMappings="xmlns:ns0='http://purl.org/dc/elements/1.1/' xmlns:ns1='http://schemas.openxmlformats.org/package/2006/metadata/core-properties' " w:xpath="/ns1:coreProperties[1]/ns0:subject[1]" w:storeItemID="{6C3C8BC8-F283-45AE-878A-BAB7291924A1}"/>
          <w:text w:multiLine="1"/>
        </w:sdtPr>
        <w:sdtContent>
          <w:r w:rsidR="003F4EE4">
            <w:t>ECE 485 / Microprocessor System Design</w:t>
          </w:r>
        </w:sdtContent>
      </w:sdt>
      <w:bookmarkEnd w:id="3"/>
      <w:bookmarkEnd w:id="4"/>
      <w:bookmarkEnd w:id="5"/>
      <w:r w:rsidR="00144C46" w:rsidRPr="00144C46">
        <w:rPr>
          <w:noProof/>
        </w:rPr>
        <w:t xml:space="preserve"> </w:t>
      </w:r>
    </w:p>
    <w:p w14:paraId="01F3DA0E" w14:textId="77777777" w:rsidR="00A31168" w:rsidRDefault="00A31168" w:rsidP="00A77CC1">
      <w:pPr>
        <w:pStyle w:val="Heading2"/>
        <w:jc w:val="left"/>
      </w:pPr>
    </w:p>
    <w:p w14:paraId="58BD001D" w14:textId="3C1DCEFA" w:rsidR="00810C29" w:rsidRDefault="00B30E61" w:rsidP="00A77CC1">
      <w:pPr>
        <w:pStyle w:val="Heading2"/>
        <w:jc w:val="left"/>
      </w:pPr>
      <w:bookmarkStart w:id="6" w:name="_Toc279182473"/>
      <w:r>
        <w:t xml:space="preserve">1. </w:t>
      </w:r>
      <w:r w:rsidR="009F0E0E">
        <w:t>Purpose</w:t>
      </w:r>
      <w:bookmarkEnd w:id="6"/>
    </w:p>
    <w:p w14:paraId="15615B02" w14:textId="18BE7B9B" w:rsidR="00A77CC1" w:rsidRDefault="006F0305" w:rsidP="00A31168">
      <w:r>
        <w:t>The purpose of the</w:t>
      </w:r>
      <w:r w:rsidR="009F0E0E">
        <w:t xml:space="preserve"> program is to simulate</w:t>
      </w:r>
      <w:r>
        <w:t xml:space="preserve"> the last level cache (L3) for a processor that can be used with up to three other processors in a shared memory system</w:t>
      </w:r>
      <w:r w:rsidR="00BB169F">
        <w:t>.</w:t>
      </w:r>
    </w:p>
    <w:p w14:paraId="5E98AB05" w14:textId="77777777" w:rsidR="00A31168" w:rsidRDefault="00A31168" w:rsidP="00A31168"/>
    <w:p w14:paraId="34958E41" w14:textId="142C09E6" w:rsidR="006F0305" w:rsidRDefault="00B30E61" w:rsidP="00A77CC1">
      <w:pPr>
        <w:pStyle w:val="Heading2"/>
        <w:jc w:val="left"/>
      </w:pPr>
      <w:bookmarkStart w:id="7" w:name="_Toc279182474"/>
      <w:r>
        <w:t xml:space="preserve">2. </w:t>
      </w:r>
      <w:r w:rsidR="006F0305">
        <w:t>Cache System Architecture</w:t>
      </w:r>
      <w:bookmarkEnd w:id="7"/>
    </w:p>
    <w:p w14:paraId="687F1878" w14:textId="77777777" w:rsidR="006F0305" w:rsidRDefault="006F0305" w:rsidP="006F0305">
      <w:r>
        <w:t>The system uses multilevel caches:</w:t>
      </w:r>
    </w:p>
    <w:p w14:paraId="6EDAB105" w14:textId="77777777" w:rsidR="006F0305" w:rsidRDefault="006F0305" w:rsidP="006F0305">
      <w:pPr>
        <w:pStyle w:val="ListParagraph"/>
        <w:numPr>
          <w:ilvl w:val="0"/>
          <w:numId w:val="4"/>
        </w:numPr>
      </w:pPr>
      <w:r>
        <w:t>Separate L1 instruction and data caches</w:t>
      </w:r>
    </w:p>
    <w:p w14:paraId="56C60F91" w14:textId="77777777" w:rsidR="006F0305" w:rsidRDefault="006F0305" w:rsidP="006F0305">
      <w:pPr>
        <w:pStyle w:val="ListParagraph"/>
        <w:numPr>
          <w:ilvl w:val="0"/>
          <w:numId w:val="4"/>
        </w:numPr>
      </w:pPr>
      <w:r>
        <w:t>Unified L2 instruction and data caches</w:t>
      </w:r>
    </w:p>
    <w:p w14:paraId="0750062B" w14:textId="77777777" w:rsidR="006F0305" w:rsidRDefault="006F0305" w:rsidP="006F0305">
      <w:pPr>
        <w:pStyle w:val="ListParagraph"/>
        <w:numPr>
          <w:ilvl w:val="0"/>
          <w:numId w:val="4"/>
        </w:numPr>
      </w:pPr>
      <w:r>
        <w:t>Unified L3 instruction and data caches</w:t>
      </w:r>
    </w:p>
    <w:p w14:paraId="78846BFB" w14:textId="298FF0B0" w:rsidR="00B30E61" w:rsidRDefault="00B30E61" w:rsidP="00B30E61">
      <w:r>
        <w:t>Insert picture of caches</w:t>
      </w:r>
    </w:p>
    <w:p w14:paraId="6090BCFE" w14:textId="4B419FD7" w:rsidR="003B7543" w:rsidRDefault="00CF141B" w:rsidP="00A31168">
      <w:pPr>
        <w:jc w:val="both"/>
      </w:pPr>
      <w:r>
        <w:t>The L3 caches and memory are communicating on the FSB (Front Side Bus</w:t>
      </w:r>
      <w:r w:rsidR="00817FF3">
        <w:t>). The L1 and L2 are probably</w:t>
      </w:r>
      <w:r>
        <w:t xml:space="preserve"> on the same chip as the CPU. L2 </w:t>
      </w:r>
      <w:r w:rsidR="000A38D1">
        <w:t xml:space="preserve">might </w:t>
      </w:r>
      <w:r w:rsidR="003B7543">
        <w:t>communicate</w:t>
      </w:r>
      <w:r>
        <w:t xml:space="preserve"> with L3 through a </w:t>
      </w:r>
      <w:r w:rsidR="000A38D1">
        <w:t>Back Side Bus</w:t>
      </w:r>
      <w:r w:rsidR="002B0552">
        <w:t>, or L3 might also be on the same chip as the CPU.</w:t>
      </w:r>
    </w:p>
    <w:p w14:paraId="06A1A2EC" w14:textId="6ABCB8AD" w:rsidR="00A31168" w:rsidRDefault="006F0305" w:rsidP="00A31168">
      <w:pPr>
        <w:jc w:val="both"/>
      </w:pPr>
      <w:r>
        <w:t xml:space="preserve">The </w:t>
      </w:r>
      <w:r w:rsidR="00130A0D">
        <w:t xml:space="preserve">L1 and L2 caches as well as the DRAM shared memory are not modeled in this program. The program allows for flexible L3 cache configuration, by taking command line arguments. No command line arguments are taken for L2 cache configuration, but several assumptions are made and will be detailed in the Assumptions </w:t>
      </w:r>
      <w:r w:rsidR="00BB169F">
        <w:t>section of the report.</w:t>
      </w:r>
    </w:p>
    <w:p w14:paraId="573E052A" w14:textId="7E376F4A" w:rsidR="00B30E61" w:rsidRDefault="003A1442" w:rsidP="00A77CC1">
      <w:pPr>
        <w:pStyle w:val="Heading2"/>
        <w:jc w:val="left"/>
      </w:pPr>
      <w:bookmarkStart w:id="8" w:name="_Toc279182475"/>
      <w:r>
        <w:t xml:space="preserve">3. </w:t>
      </w:r>
      <w:r w:rsidR="00B30E61">
        <w:t>Assumptions</w:t>
      </w:r>
      <w:bookmarkEnd w:id="8"/>
      <w:r w:rsidR="003C0F50">
        <w:t xml:space="preserve"> and Design Considerations</w:t>
      </w:r>
    </w:p>
    <w:p w14:paraId="01590037" w14:textId="4F49669D" w:rsidR="00B30E61" w:rsidRDefault="003A1442" w:rsidP="00A31168">
      <w:pPr>
        <w:pStyle w:val="Heading3"/>
      </w:pPr>
      <w:bookmarkStart w:id="9" w:name="_Toc279182476"/>
      <w:r>
        <w:t xml:space="preserve">3.1. </w:t>
      </w:r>
      <w:r w:rsidR="00B30E61">
        <w:t>L3 Cache</w:t>
      </w:r>
      <w:bookmarkEnd w:id="9"/>
    </w:p>
    <w:p w14:paraId="56C3907C" w14:textId="55082196" w:rsidR="00833AAD" w:rsidRDefault="00A41D9E" w:rsidP="00C11D1D">
      <w:pPr>
        <w:pStyle w:val="ListParagraph"/>
        <w:numPr>
          <w:ilvl w:val="0"/>
          <w:numId w:val="5"/>
        </w:numPr>
      </w:pPr>
      <w:r>
        <w:t xml:space="preserve">The maximum </w:t>
      </w:r>
      <w:r w:rsidR="004B6C96">
        <w:t>L3</w:t>
      </w:r>
      <w:r w:rsidR="00B1573C">
        <w:t xml:space="preserve"> cache size is 4294965248 bytes</w:t>
      </w:r>
    </w:p>
    <w:p w14:paraId="2F19122C" w14:textId="1731A68C" w:rsidR="004D7B8B" w:rsidRDefault="00B1573C" w:rsidP="00C11D1D">
      <w:pPr>
        <w:pStyle w:val="ListParagraph"/>
        <w:numPr>
          <w:ilvl w:val="0"/>
          <w:numId w:val="5"/>
        </w:numPr>
      </w:pPr>
      <w:r>
        <w:t>T</w:t>
      </w:r>
      <w:r w:rsidR="004D7B8B">
        <w:t>he possible L3 line sizes (in bytes) are:  32, 64, 128, 256, 512, 1024, 2048</w:t>
      </w:r>
    </w:p>
    <w:p w14:paraId="5F0CF2D7" w14:textId="2E629907" w:rsidR="00914F66" w:rsidRPr="00DC4ECB" w:rsidRDefault="00DC4ECB" w:rsidP="00E06E5B">
      <w:pPr>
        <w:pStyle w:val="ListParagraph"/>
        <w:numPr>
          <w:ilvl w:val="0"/>
          <w:numId w:val="5"/>
        </w:numPr>
      </w:pPr>
      <w:r>
        <w:t xml:space="preserve">L3 </w:t>
      </w:r>
      <w:r w:rsidR="00833AAD">
        <w:t>number of s</w:t>
      </w:r>
      <w:r w:rsidR="00B1573C">
        <w:t>ets must</w:t>
      </w:r>
      <w:r w:rsidR="004B6C96">
        <w:t xml:space="preserve"> be in the range: 1 t</w:t>
      </w:r>
      <w:r w:rsidR="00D074FC">
        <w:t xml:space="preserve">o </w:t>
      </w:r>
      <w:r w:rsidR="00FC11FB">
        <w:t>65535</w:t>
      </w:r>
    </w:p>
    <w:p w14:paraId="735DBDE9" w14:textId="596C75A6" w:rsidR="00833AAD" w:rsidRDefault="00B1573C" w:rsidP="009248AA">
      <w:pPr>
        <w:pStyle w:val="ListParagraph"/>
        <w:numPr>
          <w:ilvl w:val="0"/>
          <w:numId w:val="5"/>
        </w:numPr>
      </w:pPr>
      <w:r>
        <w:t>L3 number of lines must</w:t>
      </w:r>
      <w:r w:rsidR="009248AA">
        <w:t xml:space="preserve"> be in the range: 1 to 2097151</w:t>
      </w:r>
    </w:p>
    <w:p w14:paraId="7179ACD0" w14:textId="255AA17D" w:rsidR="00FC11FB" w:rsidRDefault="00FC11FB" w:rsidP="009248AA">
      <w:pPr>
        <w:pStyle w:val="ListParagraph"/>
        <w:numPr>
          <w:ilvl w:val="0"/>
          <w:numId w:val="5"/>
        </w:numPr>
      </w:pPr>
      <w:r>
        <w:t xml:space="preserve">L3 associativity will be one of: </w:t>
      </w:r>
      <w:r w:rsidR="005E5B3C">
        <w:t xml:space="preserve">4, 8, 16, </w:t>
      </w:r>
      <w:r w:rsidR="00281094">
        <w:t xml:space="preserve">or </w:t>
      </w:r>
      <w:r w:rsidR="005E5B3C">
        <w:t>32</w:t>
      </w:r>
    </w:p>
    <w:p w14:paraId="7C944774" w14:textId="2E3B17DC" w:rsidR="0095731C" w:rsidRDefault="0095731C" w:rsidP="0095731C">
      <w:pPr>
        <w:pStyle w:val="ListParagraph"/>
        <w:numPr>
          <w:ilvl w:val="0"/>
          <w:numId w:val="5"/>
        </w:numPr>
      </w:pPr>
      <w:r>
        <w:t>Data is not stored in the cache in this simulation</w:t>
      </w:r>
    </w:p>
    <w:p w14:paraId="2C0F2532" w14:textId="68474D1B" w:rsidR="0095731C" w:rsidRDefault="0095731C" w:rsidP="0095731C">
      <w:pPr>
        <w:pStyle w:val="ListParagraph"/>
        <w:numPr>
          <w:ilvl w:val="0"/>
          <w:numId w:val="5"/>
        </w:numPr>
      </w:pPr>
      <w:r>
        <w:t>Only tags, state bits and LRU bits are stored in the cache in this simulation</w:t>
      </w:r>
    </w:p>
    <w:p w14:paraId="02C1D752" w14:textId="7BBFE1B7" w:rsidR="00B37E1D" w:rsidRDefault="00B37E1D" w:rsidP="0095731C">
      <w:pPr>
        <w:pStyle w:val="ListParagraph"/>
        <w:numPr>
          <w:ilvl w:val="0"/>
          <w:numId w:val="5"/>
        </w:numPr>
      </w:pPr>
      <w:r>
        <w:t xml:space="preserve">L3 is </w:t>
      </w:r>
      <w:r w:rsidR="00CC05A0">
        <w:t xml:space="preserve">a </w:t>
      </w:r>
      <w:r>
        <w:t>write-back</w:t>
      </w:r>
      <w:r w:rsidR="00CC05A0">
        <w:t xml:space="preserve"> cache</w:t>
      </w:r>
      <w:r w:rsidR="007515FE">
        <w:t xml:space="preserve"> (implicit for MESIF implementation)</w:t>
      </w:r>
    </w:p>
    <w:p w14:paraId="616E0B13" w14:textId="77777777" w:rsidR="00B37E1D" w:rsidRDefault="00B37E1D" w:rsidP="0095731C">
      <w:pPr>
        <w:pStyle w:val="ListParagraph"/>
        <w:numPr>
          <w:ilvl w:val="0"/>
          <w:numId w:val="5"/>
        </w:numPr>
      </w:pPr>
    </w:p>
    <w:p w14:paraId="2D22A723" w14:textId="4DF2843A" w:rsidR="00B30E61" w:rsidRDefault="003A1442" w:rsidP="00A77CC1">
      <w:pPr>
        <w:pStyle w:val="Heading3"/>
      </w:pPr>
      <w:bookmarkStart w:id="10" w:name="_Toc279182477"/>
      <w:r>
        <w:t xml:space="preserve">3.2. </w:t>
      </w:r>
      <w:r w:rsidR="00B30E61">
        <w:t>L2 cache</w:t>
      </w:r>
      <w:bookmarkEnd w:id="10"/>
    </w:p>
    <w:p w14:paraId="3C370D46" w14:textId="1D4D8B5C" w:rsidR="00DC4ECB" w:rsidRDefault="00DC4ECB" w:rsidP="00DC4ECB">
      <w:pPr>
        <w:pStyle w:val="ListParagraph"/>
        <w:numPr>
          <w:ilvl w:val="0"/>
          <w:numId w:val="5"/>
        </w:numPr>
      </w:pPr>
      <w:r>
        <w:t xml:space="preserve">L2 cache parameters (associativity, line size etc.) will change depending on the changes in the L3 cache parameters in such a way that it is possible to maintain inclusivity </w:t>
      </w:r>
      <w:r w:rsidR="00CA3117">
        <w:t>with both L3 and L1</w:t>
      </w:r>
      <w:r w:rsidR="009B060F">
        <w:t xml:space="preserve"> caches</w:t>
      </w:r>
    </w:p>
    <w:p w14:paraId="3B9887ED" w14:textId="272B57A5" w:rsidR="00DC4ECB" w:rsidRDefault="00DC4ECB" w:rsidP="00DC4ECB">
      <w:pPr>
        <w:pStyle w:val="ListParagraph"/>
        <w:numPr>
          <w:ilvl w:val="0"/>
          <w:numId w:val="5"/>
        </w:numPr>
      </w:pPr>
      <w:r>
        <w:t>The ratio of L3 line size to L2 line size is 2:1</w:t>
      </w:r>
    </w:p>
    <w:p w14:paraId="4E8EA2A9" w14:textId="7F73321B" w:rsidR="00AD0D63" w:rsidRDefault="00AD0D63" w:rsidP="00DC4ECB">
      <w:pPr>
        <w:pStyle w:val="ListParagraph"/>
        <w:numPr>
          <w:ilvl w:val="0"/>
          <w:numId w:val="5"/>
        </w:numPr>
      </w:pPr>
      <w:r>
        <w:t xml:space="preserve">L2 is write-through the first time a line is </w:t>
      </w:r>
      <w:r w:rsidR="008664AD">
        <w:t>modified</w:t>
      </w:r>
    </w:p>
    <w:p w14:paraId="62045625" w14:textId="6BC79430" w:rsidR="00B30E61" w:rsidRDefault="003A1442" w:rsidP="00A77CC1">
      <w:pPr>
        <w:pStyle w:val="Heading3"/>
      </w:pPr>
      <w:bookmarkStart w:id="11" w:name="_Toc279182478"/>
      <w:r>
        <w:t xml:space="preserve">3.3 </w:t>
      </w:r>
      <w:r w:rsidR="00B30E61">
        <w:t>Shared Memory</w:t>
      </w:r>
      <w:bookmarkEnd w:id="11"/>
    </w:p>
    <w:p w14:paraId="298F2073" w14:textId="7E11669C" w:rsidR="00B30E61" w:rsidRDefault="00334A10" w:rsidP="0072548B">
      <w:pPr>
        <w:pStyle w:val="ListParagraph"/>
        <w:numPr>
          <w:ilvl w:val="0"/>
          <w:numId w:val="6"/>
        </w:numPr>
        <w:jc w:val="both"/>
      </w:pPr>
      <w:r>
        <w:t>The size of the L3 line is equal to the number of bytes the DIMM can provide in a burst event</w:t>
      </w:r>
    </w:p>
    <w:p w14:paraId="5DA0D4D2" w14:textId="5B315A4F" w:rsidR="00334A10" w:rsidRDefault="001065A0" w:rsidP="00334A10">
      <w:pPr>
        <w:pStyle w:val="ListParagraph"/>
        <w:numPr>
          <w:ilvl w:val="0"/>
          <w:numId w:val="6"/>
        </w:numPr>
      </w:pPr>
      <w:r>
        <w:t>Only one memory access will be needed to bring in an L3 cache line</w:t>
      </w:r>
      <w:r w:rsidR="00D97A5F">
        <w:t xml:space="preserve"> from DRAM</w:t>
      </w:r>
    </w:p>
    <w:p w14:paraId="0B42059F" w14:textId="45CBA902" w:rsidR="004A6766" w:rsidRDefault="00CF7B67" w:rsidP="00CF7B67">
      <w:pPr>
        <w:pStyle w:val="Heading3"/>
      </w:pPr>
      <w:r>
        <w:t>Other</w:t>
      </w:r>
    </w:p>
    <w:p w14:paraId="5F7926A0" w14:textId="38EC2760" w:rsidR="00CF7B67" w:rsidRDefault="00CF7B67" w:rsidP="00CF7B67">
      <w:pPr>
        <w:pStyle w:val="ListParagraph"/>
        <w:numPr>
          <w:ilvl w:val="0"/>
          <w:numId w:val="8"/>
        </w:numPr>
      </w:pPr>
      <w:r>
        <w:t xml:space="preserve">In case of a write command </w:t>
      </w:r>
      <w:r w:rsidR="00C00EDC">
        <w:t>(</w:t>
      </w:r>
      <w:r>
        <w:t>1</w:t>
      </w:r>
      <w:r w:rsidR="00C00EDC">
        <w:t>)</w:t>
      </w:r>
      <w:r>
        <w:t>, we are assuming all physical addresses generated are pointing to a line that has the permission of being written</w:t>
      </w:r>
    </w:p>
    <w:p w14:paraId="3FE6B595" w14:textId="1044653F" w:rsidR="00CF7B67" w:rsidRPr="00CF7B67" w:rsidRDefault="00CF7B67" w:rsidP="00CF7B67">
      <w:pPr>
        <w:pStyle w:val="ListParagraph"/>
        <w:numPr>
          <w:ilvl w:val="0"/>
          <w:numId w:val="8"/>
        </w:numPr>
      </w:pPr>
      <w:r>
        <w:t xml:space="preserve">Since </w:t>
      </w:r>
      <w:r w:rsidR="0072548B">
        <w:t xml:space="preserve">in this simulation </w:t>
      </w:r>
      <w:r>
        <w:t>addresses are generated manually and stored in the trace file</w:t>
      </w:r>
      <w:r w:rsidR="0072548B">
        <w:t xml:space="preserve">, and not translated from a </w:t>
      </w:r>
      <w:r w:rsidR="00AA700A">
        <w:t>TLB, which</w:t>
      </w:r>
      <w:r w:rsidR="00EF7294">
        <w:t xml:space="preserve"> contains W bits</w:t>
      </w:r>
      <w:r w:rsidR="00034887">
        <w:t>, extra care will be needed in associating addresses and comman</w:t>
      </w:r>
      <w:r w:rsidR="0080665D">
        <w:t>ds.</w:t>
      </w:r>
      <w:r w:rsidR="009C3C6C">
        <w:t xml:space="preserve"> (</w:t>
      </w:r>
      <w:proofErr w:type="gramStart"/>
      <w:r w:rsidR="009C3C6C">
        <w:t>maybe</w:t>
      </w:r>
      <w:proofErr w:type="gramEnd"/>
      <w:r w:rsidR="009C3C6C">
        <w:t xml:space="preserve"> keep a R/W bit for each line in the cache????)</w:t>
      </w:r>
    </w:p>
    <w:p w14:paraId="351A8267" w14:textId="49DAB0B6" w:rsidR="00344473" w:rsidRDefault="00344473" w:rsidP="00344473">
      <w:pPr>
        <w:pStyle w:val="Heading2"/>
        <w:jc w:val="left"/>
      </w:pPr>
      <w:bookmarkStart w:id="12" w:name="_Toc279182479"/>
      <w:r>
        <w:t>4. Design</w:t>
      </w:r>
      <w:bookmarkEnd w:id="12"/>
    </w:p>
    <w:p w14:paraId="69F1A1A7" w14:textId="65BA0A7C" w:rsidR="00344473" w:rsidRDefault="00344473" w:rsidP="00344473">
      <w:pPr>
        <w:pStyle w:val="Heading3"/>
      </w:pPr>
      <w:bookmarkStart w:id="13" w:name="_Toc279182480"/>
      <w:r>
        <w:t>4.1 Trace File Parser</w:t>
      </w:r>
      <w:bookmarkEnd w:id="13"/>
    </w:p>
    <w:p w14:paraId="61731495" w14:textId="4E0B48C0" w:rsidR="00344473" w:rsidRDefault="00344473" w:rsidP="00344473">
      <w:r>
        <w:t>Stuff</w:t>
      </w:r>
    </w:p>
    <w:p w14:paraId="2A34FE44" w14:textId="7EB358DD" w:rsidR="00344473" w:rsidRDefault="00344473" w:rsidP="00344473">
      <w:pPr>
        <w:pStyle w:val="Heading3"/>
      </w:pPr>
      <w:bookmarkStart w:id="14" w:name="_Toc279182481"/>
      <w:r>
        <w:t>4.2 Commands Algorithms</w:t>
      </w:r>
      <w:bookmarkEnd w:id="14"/>
    </w:p>
    <w:p w14:paraId="21F2C39F" w14:textId="36082648" w:rsidR="00344473" w:rsidRDefault="004215CE" w:rsidP="00203BF2">
      <w:pPr>
        <w:pStyle w:val="Heading4"/>
      </w:pPr>
      <w:r>
        <w:t xml:space="preserve">4.2.1. </w:t>
      </w:r>
      <w:r w:rsidR="00203BF2">
        <w:t>Commands 0, 2</w:t>
      </w:r>
    </w:p>
    <w:p w14:paraId="123189ED" w14:textId="5D14507F" w:rsidR="00C05670" w:rsidRDefault="00C05670" w:rsidP="00C05670">
      <w:r>
        <w:t xml:space="preserve">Command 0 = Read from </w:t>
      </w:r>
    </w:p>
    <w:p w14:paraId="16949492" w14:textId="61F6A6BD" w:rsidR="00C05670" w:rsidRDefault="00C05670" w:rsidP="00C05670">
      <w:r>
        <w:t xml:space="preserve">Command 2 = </w:t>
      </w:r>
      <w:r w:rsidR="00DF7181">
        <w:t>Read from</w:t>
      </w:r>
    </w:p>
    <w:p w14:paraId="6F60FF76" w14:textId="3F7169BD" w:rsidR="00C05670" w:rsidRDefault="00C05670" w:rsidP="00C05670">
      <w:r>
        <w:t>We decided that command 0 would be equivalent to command 2, since at level 2 the instruction and data caches are unified. The actions taken as a result of receiving any of the 0 or 2 commands are identical.</w:t>
      </w:r>
    </w:p>
    <w:p w14:paraId="62DE43C0" w14:textId="34A43D4D" w:rsidR="00CF7B67" w:rsidRDefault="00CF7B67" w:rsidP="005D49A6">
      <w:pPr>
        <w:jc w:val="both"/>
      </w:pPr>
      <w:r>
        <w:t xml:space="preserve">The only notable difference between the two is that since </w:t>
      </w:r>
      <w:r w:rsidR="005D49A6">
        <w:t xml:space="preserve">lines containing instructions cannot be written, the snoop result gotten from the other processor will never be a HITM. This of course does make any difference, since HITM and HIT are always asserted simultaneously. </w:t>
      </w:r>
    </w:p>
    <w:p w14:paraId="75374387" w14:textId="33C8AF09" w:rsidR="00F01EAC" w:rsidRDefault="00F01EAC" w:rsidP="00C05670">
      <w:r>
        <w:t>Command 0 Algorithm:</w:t>
      </w:r>
    </w:p>
    <w:p w14:paraId="6B02243B" w14:textId="52EB9C09" w:rsidR="00F01EAC" w:rsidRDefault="00F01EAC" w:rsidP="00F01EAC">
      <w:pPr>
        <w:contextualSpacing/>
      </w:pPr>
      <w:r>
        <w:t>Check tags for all lines in set</w:t>
      </w:r>
    </w:p>
    <w:p w14:paraId="4C34EDA9" w14:textId="77777777" w:rsidR="00F01EAC" w:rsidRDefault="00F01EAC" w:rsidP="00F01EAC">
      <w:pPr>
        <w:contextualSpacing/>
      </w:pPr>
      <w:r>
        <w:t xml:space="preserve">// Tags match, we get the line we want </w:t>
      </w:r>
    </w:p>
    <w:p w14:paraId="258E3A8C" w14:textId="33CDD54B" w:rsidR="00F01EAC" w:rsidRDefault="00F01EAC" w:rsidP="00F01EAC">
      <w:pPr>
        <w:contextualSpacing/>
      </w:pPr>
      <w:r>
        <w:t>// -----------------------------------------------------</w:t>
      </w:r>
    </w:p>
    <w:p w14:paraId="3C3F770A" w14:textId="140C362F" w:rsidR="00F01EAC" w:rsidRDefault="00F01EAC" w:rsidP="00F01EAC">
      <w:pPr>
        <w:contextualSpacing/>
      </w:pPr>
      <w:proofErr w:type="gramStart"/>
      <w:r>
        <w:t>if</w:t>
      </w:r>
      <w:proofErr w:type="gramEnd"/>
      <w:r>
        <w:t xml:space="preserve"> tag == MATCH</w:t>
      </w:r>
      <w:bookmarkStart w:id="15" w:name="_GoBack"/>
      <w:bookmarkEnd w:id="15"/>
    </w:p>
    <w:p w14:paraId="69C69B23" w14:textId="77777777" w:rsidR="00F01EAC" w:rsidRDefault="00F01EAC" w:rsidP="00F01EAC">
      <w:pPr>
        <w:contextualSpacing/>
      </w:pPr>
      <w:r>
        <w:tab/>
        <w:t>// Line is invalid - Cache MISS</w:t>
      </w:r>
    </w:p>
    <w:p w14:paraId="033A8C1F" w14:textId="33876CBC" w:rsidR="00F01EAC" w:rsidRDefault="00F01EAC" w:rsidP="00F01EAC">
      <w:pPr>
        <w:contextualSpacing/>
      </w:pPr>
      <w:r>
        <w:tab/>
        <w:t>// -------------------------------------------</w:t>
      </w:r>
    </w:p>
    <w:p w14:paraId="781E4525" w14:textId="77777777" w:rsidR="00F01EAC" w:rsidRDefault="00F01EAC" w:rsidP="00F01EAC">
      <w:pPr>
        <w:contextualSpacing/>
      </w:pPr>
      <w:r>
        <w:tab/>
      </w:r>
      <w:proofErr w:type="gramStart"/>
      <w:r>
        <w:t>if</w:t>
      </w:r>
      <w:proofErr w:type="gramEnd"/>
      <w:r>
        <w:t xml:space="preserve"> MESIF state == INVALID</w:t>
      </w:r>
    </w:p>
    <w:p w14:paraId="3C4F8C03" w14:textId="77777777" w:rsidR="00F01EAC" w:rsidRDefault="00F01EAC" w:rsidP="00F01EAC">
      <w:pPr>
        <w:contextualSpacing/>
      </w:pPr>
      <w:r>
        <w:tab/>
      </w:r>
      <w:r>
        <w:tab/>
        <w:t>Increment number of misses for statistics</w:t>
      </w:r>
      <w:r>
        <w:tab/>
      </w:r>
    </w:p>
    <w:p w14:paraId="52BB2B53" w14:textId="77777777" w:rsidR="00F01EAC" w:rsidRDefault="00F01EAC" w:rsidP="00F01EAC">
      <w:pPr>
        <w:contextualSpacing/>
      </w:pPr>
      <w:r>
        <w:tab/>
      </w:r>
      <w:r>
        <w:tab/>
        <w:t>Increment number of accesses for statistics</w:t>
      </w:r>
      <w:r>
        <w:tab/>
      </w:r>
    </w:p>
    <w:p w14:paraId="7179FFFE" w14:textId="77777777" w:rsidR="00F01EAC" w:rsidRDefault="00F01EAC" w:rsidP="00F01EAC">
      <w:pPr>
        <w:contextualSpacing/>
      </w:pPr>
      <w:r>
        <w:tab/>
      </w:r>
      <w:r>
        <w:tab/>
        <w:t>Increment number of reads for statistics</w:t>
      </w:r>
      <w:r>
        <w:tab/>
      </w:r>
    </w:p>
    <w:p w14:paraId="705EA23D" w14:textId="77777777" w:rsidR="00F01EAC" w:rsidRDefault="00F01EAC" w:rsidP="00F01EAC">
      <w:pPr>
        <w:contextualSpacing/>
      </w:pPr>
      <w:r>
        <w:tab/>
      </w:r>
      <w:r>
        <w:tab/>
      </w:r>
    </w:p>
    <w:p w14:paraId="7982FECF" w14:textId="77777777" w:rsidR="00F01EAC" w:rsidRDefault="00F01EAC" w:rsidP="00F01EAC">
      <w:pPr>
        <w:contextualSpacing/>
      </w:pPr>
      <w:r>
        <w:tab/>
      </w:r>
      <w:r>
        <w:tab/>
        <w:t xml:space="preserve">Update MESIF state </w:t>
      </w:r>
      <w:r>
        <w:tab/>
      </w:r>
      <w:r>
        <w:tab/>
      </w:r>
    </w:p>
    <w:p w14:paraId="317646C2" w14:textId="77777777" w:rsidR="00F01EAC" w:rsidRDefault="00F01EAC" w:rsidP="00F01EAC">
      <w:pPr>
        <w:contextualSpacing/>
      </w:pPr>
      <w:r>
        <w:tab/>
      </w:r>
      <w:r>
        <w:tab/>
      </w:r>
      <w:r>
        <w:tab/>
        <w:t>MESIF related stuff</w:t>
      </w:r>
      <w:r>
        <w:tab/>
      </w:r>
      <w:r>
        <w:tab/>
      </w:r>
      <w:r>
        <w:tab/>
      </w:r>
      <w:r>
        <w:tab/>
      </w:r>
    </w:p>
    <w:p w14:paraId="2185482F" w14:textId="77777777" w:rsidR="00F01EAC" w:rsidRDefault="00F01EAC" w:rsidP="00F01EAC">
      <w:pPr>
        <w:contextualSpacing/>
      </w:pPr>
      <w:r>
        <w:tab/>
      </w:r>
      <w:r>
        <w:tab/>
      </w:r>
      <w:r>
        <w:tab/>
        <w:t xml:space="preserve">Bus op = Read cache line from memory (send in address to </w:t>
      </w:r>
      <w:proofErr w:type="spellStart"/>
      <w:r>
        <w:t>read_memory</w:t>
      </w:r>
      <w:proofErr w:type="spellEnd"/>
      <w:r>
        <w:t xml:space="preserve"> stub code)</w:t>
      </w:r>
    </w:p>
    <w:p w14:paraId="112F0666" w14:textId="77777777" w:rsidR="00F01EAC" w:rsidRDefault="00F01EAC" w:rsidP="00F01EAC">
      <w:pPr>
        <w:contextualSpacing/>
      </w:pPr>
    </w:p>
    <w:p w14:paraId="541529EE" w14:textId="77777777" w:rsidR="00F01EAC" w:rsidRDefault="00F01EAC" w:rsidP="00F01EAC">
      <w:pPr>
        <w:contextualSpacing/>
      </w:pPr>
      <w:r>
        <w:tab/>
      </w:r>
      <w:r>
        <w:tab/>
        <w:t>Write tag bits</w:t>
      </w:r>
    </w:p>
    <w:p w14:paraId="4AF6761D" w14:textId="77777777" w:rsidR="00F01EAC" w:rsidRDefault="00F01EAC" w:rsidP="00F01EAC">
      <w:pPr>
        <w:contextualSpacing/>
      </w:pPr>
      <w:r>
        <w:tab/>
      </w:r>
      <w:r>
        <w:tab/>
        <w:t>Write pseudo LRU bits (send in flag CACHE_MISS)</w:t>
      </w:r>
    </w:p>
    <w:p w14:paraId="6C1E0A87" w14:textId="77777777" w:rsidR="00F01EAC" w:rsidRDefault="00F01EAC" w:rsidP="00F01EAC">
      <w:pPr>
        <w:contextualSpacing/>
      </w:pPr>
      <w:r>
        <w:tab/>
      </w:r>
      <w:r>
        <w:tab/>
        <w:t xml:space="preserve">Send message to L2 </w:t>
      </w:r>
    </w:p>
    <w:p w14:paraId="5786CEA2" w14:textId="77777777" w:rsidR="00F01EAC" w:rsidRDefault="00F01EAC" w:rsidP="00F01EAC">
      <w:pPr>
        <w:contextualSpacing/>
      </w:pPr>
      <w:r>
        <w:tab/>
      </w:r>
      <w:r>
        <w:tab/>
      </w:r>
      <w:r>
        <w:tab/>
        <w:t>" Sending x bytes starting at address y to L2" (mention number</w:t>
      </w:r>
    </w:p>
    <w:p w14:paraId="69B204C6" w14:textId="77777777" w:rsidR="00F01EAC" w:rsidRDefault="00F01EAC" w:rsidP="00F01EAC">
      <w:pPr>
        <w:contextualSpacing/>
      </w:pPr>
      <w:r>
        <w:tab/>
      </w:r>
      <w:r>
        <w:tab/>
      </w:r>
      <w:r>
        <w:tab/>
      </w:r>
      <w:proofErr w:type="gramStart"/>
      <w:r>
        <w:t>of</w:t>
      </w:r>
      <w:proofErr w:type="gramEnd"/>
      <w:r>
        <w:t xml:space="preserve"> bytes sent since L2 line is half the size of L3 line)</w:t>
      </w:r>
    </w:p>
    <w:p w14:paraId="6D6E1DA8" w14:textId="77777777" w:rsidR="00F01EAC" w:rsidRDefault="00F01EAC" w:rsidP="00F01EAC">
      <w:pPr>
        <w:contextualSpacing/>
      </w:pPr>
      <w:r>
        <w:tab/>
      </w:r>
      <w:r>
        <w:tab/>
      </w:r>
      <w:r>
        <w:tab/>
      </w:r>
    </w:p>
    <w:p w14:paraId="3474AE4B" w14:textId="77777777" w:rsidR="00F01EAC" w:rsidRDefault="00F01EAC" w:rsidP="00F01EAC">
      <w:pPr>
        <w:contextualSpacing/>
      </w:pPr>
    </w:p>
    <w:p w14:paraId="7B4F3B40" w14:textId="77777777" w:rsidR="00F01EAC" w:rsidRDefault="00F01EAC" w:rsidP="00F01EAC">
      <w:pPr>
        <w:contextualSpacing/>
      </w:pPr>
      <w:r>
        <w:tab/>
        <w:t>// Line is valid &amp; tags match - cache HIT</w:t>
      </w:r>
    </w:p>
    <w:p w14:paraId="29A0F572" w14:textId="77777777" w:rsidR="00F01EAC" w:rsidRDefault="00F01EAC" w:rsidP="00F01EAC">
      <w:pPr>
        <w:contextualSpacing/>
      </w:pPr>
      <w:r>
        <w:tab/>
        <w:t>// --------------------------------------</w:t>
      </w:r>
    </w:p>
    <w:p w14:paraId="1EF4DF2C" w14:textId="77777777" w:rsidR="00F01EAC" w:rsidRDefault="00F01EAC" w:rsidP="00F01EAC">
      <w:pPr>
        <w:contextualSpacing/>
      </w:pPr>
      <w:r>
        <w:tab/>
      </w:r>
      <w:proofErr w:type="gramStart"/>
      <w:r>
        <w:t>else</w:t>
      </w:r>
      <w:proofErr w:type="gramEnd"/>
    </w:p>
    <w:p w14:paraId="33225CC6" w14:textId="77777777" w:rsidR="00F01EAC" w:rsidRDefault="00F01EAC" w:rsidP="00F01EAC">
      <w:pPr>
        <w:contextualSpacing/>
      </w:pPr>
      <w:r>
        <w:tab/>
      </w:r>
      <w:r>
        <w:tab/>
        <w:t>Increment number of hits for statistics</w:t>
      </w:r>
      <w:r>
        <w:tab/>
      </w:r>
    </w:p>
    <w:p w14:paraId="484DDDD6" w14:textId="77777777" w:rsidR="00F01EAC" w:rsidRDefault="00F01EAC" w:rsidP="00F01EAC">
      <w:pPr>
        <w:contextualSpacing/>
      </w:pPr>
      <w:r>
        <w:tab/>
      </w:r>
      <w:r>
        <w:tab/>
        <w:t>Increment number of accesses for statistics</w:t>
      </w:r>
      <w:r>
        <w:tab/>
      </w:r>
    </w:p>
    <w:p w14:paraId="6E4446A3" w14:textId="77777777" w:rsidR="00F01EAC" w:rsidRDefault="00F01EAC" w:rsidP="00F01EAC">
      <w:pPr>
        <w:contextualSpacing/>
      </w:pPr>
      <w:r>
        <w:tab/>
      </w:r>
      <w:r>
        <w:tab/>
        <w:t>Increment number of reads for statistics</w:t>
      </w:r>
      <w:r>
        <w:tab/>
      </w:r>
      <w:r>
        <w:tab/>
      </w:r>
      <w:r>
        <w:tab/>
      </w:r>
      <w:r>
        <w:tab/>
      </w:r>
      <w:r>
        <w:tab/>
      </w:r>
      <w:r>
        <w:tab/>
      </w:r>
      <w:r>
        <w:tab/>
      </w:r>
    </w:p>
    <w:p w14:paraId="4C56CAA2" w14:textId="77777777" w:rsidR="00F01EAC" w:rsidRDefault="00F01EAC" w:rsidP="00F01EAC">
      <w:pPr>
        <w:contextualSpacing/>
      </w:pPr>
      <w:r>
        <w:tab/>
      </w:r>
      <w:r>
        <w:tab/>
      </w:r>
    </w:p>
    <w:p w14:paraId="38A88696" w14:textId="77777777" w:rsidR="00F01EAC" w:rsidRDefault="00F01EAC" w:rsidP="00F01EAC">
      <w:pPr>
        <w:contextualSpacing/>
      </w:pPr>
      <w:r>
        <w:tab/>
      </w:r>
      <w:r>
        <w:tab/>
        <w:t xml:space="preserve">Update MESIF state </w:t>
      </w:r>
    </w:p>
    <w:p w14:paraId="34400B40" w14:textId="77777777" w:rsidR="00F01EAC" w:rsidRDefault="00F01EAC" w:rsidP="00F01EAC">
      <w:pPr>
        <w:contextualSpacing/>
      </w:pPr>
      <w:r>
        <w:tab/>
      </w:r>
      <w:r>
        <w:tab/>
        <w:t xml:space="preserve">Write pseudo LRU bits </w:t>
      </w:r>
    </w:p>
    <w:p w14:paraId="17FC592A" w14:textId="77777777" w:rsidR="00F01EAC" w:rsidRDefault="00F01EAC" w:rsidP="00F01EAC">
      <w:pPr>
        <w:contextualSpacing/>
      </w:pPr>
      <w:r>
        <w:tab/>
      </w:r>
      <w:r>
        <w:tab/>
        <w:t>Send message to L2</w:t>
      </w:r>
    </w:p>
    <w:p w14:paraId="46F55B9A" w14:textId="77777777" w:rsidR="00F01EAC" w:rsidRDefault="00F01EAC" w:rsidP="00F01EAC">
      <w:pPr>
        <w:contextualSpacing/>
      </w:pPr>
      <w:r>
        <w:tab/>
      </w:r>
      <w:r>
        <w:tab/>
      </w:r>
      <w:r>
        <w:tab/>
        <w:t>" Sending x bytes starting at address y to L2" (mention number</w:t>
      </w:r>
    </w:p>
    <w:p w14:paraId="4DC7F764" w14:textId="77777777" w:rsidR="00F01EAC" w:rsidRDefault="00F01EAC" w:rsidP="00F01EAC">
      <w:pPr>
        <w:contextualSpacing/>
      </w:pPr>
      <w:r>
        <w:tab/>
      </w:r>
      <w:r>
        <w:tab/>
      </w:r>
      <w:r>
        <w:tab/>
      </w:r>
      <w:proofErr w:type="gramStart"/>
      <w:r>
        <w:t>of</w:t>
      </w:r>
      <w:proofErr w:type="gramEnd"/>
      <w:r>
        <w:t xml:space="preserve"> bytes sent since L2 line is half the size of L3 line)</w:t>
      </w:r>
    </w:p>
    <w:p w14:paraId="0B6A8602" w14:textId="77777777" w:rsidR="00F01EAC" w:rsidRDefault="00F01EAC" w:rsidP="00F01EAC">
      <w:pPr>
        <w:contextualSpacing/>
      </w:pPr>
    </w:p>
    <w:p w14:paraId="10A3A391" w14:textId="77777777" w:rsidR="00F01EAC" w:rsidRDefault="00F01EAC" w:rsidP="00F01EAC">
      <w:pPr>
        <w:contextualSpacing/>
      </w:pPr>
      <w:r>
        <w:tab/>
      </w:r>
      <w:r>
        <w:tab/>
      </w:r>
      <w:r>
        <w:tab/>
      </w:r>
      <w:r>
        <w:tab/>
      </w:r>
      <w:r>
        <w:tab/>
      </w:r>
      <w:r>
        <w:tab/>
      </w:r>
    </w:p>
    <w:p w14:paraId="70C6A4ED" w14:textId="77777777" w:rsidR="00F01EAC" w:rsidRDefault="00F01EAC" w:rsidP="00F01EAC">
      <w:pPr>
        <w:contextualSpacing/>
      </w:pPr>
      <w:r>
        <w:t xml:space="preserve">// Tags </w:t>
      </w:r>
      <w:proofErr w:type="spellStart"/>
      <w:r>
        <w:t>dont</w:t>
      </w:r>
      <w:proofErr w:type="spellEnd"/>
      <w:r>
        <w:t xml:space="preserve"> match any of the line tags - Cache Miss</w:t>
      </w:r>
    </w:p>
    <w:p w14:paraId="0FB1FB3B" w14:textId="77777777" w:rsidR="00F01EAC" w:rsidRDefault="00F01EAC" w:rsidP="00F01EAC">
      <w:pPr>
        <w:contextualSpacing/>
      </w:pPr>
      <w:r>
        <w:t>// --------------------------------------------------</w:t>
      </w:r>
      <w:r>
        <w:tab/>
      </w:r>
    </w:p>
    <w:p w14:paraId="39FFC5E6" w14:textId="77777777" w:rsidR="00F01EAC" w:rsidRDefault="00F01EAC" w:rsidP="00F01EAC">
      <w:pPr>
        <w:contextualSpacing/>
      </w:pPr>
      <w:proofErr w:type="gramStart"/>
      <w:r>
        <w:t>else</w:t>
      </w:r>
      <w:proofErr w:type="gramEnd"/>
      <w:r>
        <w:t xml:space="preserve"> if tag == NO MATCH</w:t>
      </w:r>
    </w:p>
    <w:p w14:paraId="2457DCA0" w14:textId="77777777" w:rsidR="00F01EAC" w:rsidRDefault="00F01EAC" w:rsidP="00F01EAC">
      <w:pPr>
        <w:contextualSpacing/>
      </w:pPr>
      <w:r>
        <w:tab/>
      </w:r>
      <w:r>
        <w:tab/>
      </w:r>
    </w:p>
    <w:p w14:paraId="59B7B852" w14:textId="77777777" w:rsidR="00F01EAC" w:rsidRDefault="00F01EAC" w:rsidP="00F01EAC">
      <w:pPr>
        <w:contextualSpacing/>
      </w:pPr>
      <w:r>
        <w:tab/>
      </w:r>
      <w:r>
        <w:tab/>
        <w:t>Increment number of misses for statistics</w:t>
      </w:r>
      <w:r>
        <w:tab/>
      </w:r>
    </w:p>
    <w:p w14:paraId="78270597" w14:textId="77777777" w:rsidR="00F01EAC" w:rsidRDefault="00F01EAC" w:rsidP="00F01EAC">
      <w:pPr>
        <w:contextualSpacing/>
      </w:pPr>
      <w:r>
        <w:tab/>
      </w:r>
      <w:r>
        <w:tab/>
        <w:t>Increment number of accesses for statistics</w:t>
      </w:r>
      <w:r>
        <w:tab/>
      </w:r>
    </w:p>
    <w:p w14:paraId="0C0E6FF7" w14:textId="77777777" w:rsidR="00F01EAC" w:rsidRDefault="00F01EAC" w:rsidP="00F01EAC">
      <w:pPr>
        <w:contextualSpacing/>
      </w:pPr>
      <w:r>
        <w:tab/>
      </w:r>
      <w:r>
        <w:tab/>
        <w:t>Increment number of reads for statistics</w:t>
      </w:r>
    </w:p>
    <w:p w14:paraId="20E9FED2" w14:textId="77777777" w:rsidR="00F01EAC" w:rsidRDefault="00F01EAC" w:rsidP="00F01EAC">
      <w:pPr>
        <w:contextualSpacing/>
      </w:pPr>
      <w:r>
        <w:tab/>
      </w:r>
      <w:r>
        <w:tab/>
      </w:r>
    </w:p>
    <w:p w14:paraId="4BE17895" w14:textId="77777777" w:rsidR="00F01EAC" w:rsidRDefault="00F01EAC" w:rsidP="00F01EAC">
      <w:pPr>
        <w:contextualSpacing/>
      </w:pPr>
      <w:r>
        <w:tab/>
      </w:r>
      <w:r>
        <w:tab/>
        <w:t>Select line to evict and write pseudo LRU bits (send in flag EVICT_LINE)</w:t>
      </w:r>
    </w:p>
    <w:p w14:paraId="23DBD21C" w14:textId="77777777" w:rsidR="00F01EAC" w:rsidRDefault="00F01EAC" w:rsidP="00F01EAC">
      <w:pPr>
        <w:contextualSpacing/>
      </w:pPr>
      <w:r>
        <w:tab/>
      </w:r>
      <w:r>
        <w:tab/>
        <w:t>Capture return to see if line is to be evicted or not</w:t>
      </w:r>
    </w:p>
    <w:p w14:paraId="431837D1" w14:textId="77777777" w:rsidR="00F01EAC" w:rsidRDefault="00F01EAC" w:rsidP="00F01EAC">
      <w:pPr>
        <w:contextualSpacing/>
      </w:pPr>
      <w:r>
        <w:tab/>
      </w:r>
      <w:r>
        <w:tab/>
        <w:t>If no line to be evicted</w:t>
      </w:r>
    </w:p>
    <w:p w14:paraId="132216E2" w14:textId="77777777" w:rsidR="00F01EAC" w:rsidRDefault="00F01EAC" w:rsidP="00F01EAC">
      <w:pPr>
        <w:contextualSpacing/>
      </w:pPr>
      <w:r>
        <w:tab/>
      </w:r>
      <w:r>
        <w:tab/>
      </w:r>
      <w:r>
        <w:tab/>
      </w:r>
      <w:r>
        <w:tab/>
      </w:r>
      <w:proofErr w:type="gramStart"/>
      <w:r>
        <w:t>it</w:t>
      </w:r>
      <w:proofErr w:type="gramEnd"/>
      <w:r>
        <w:t xml:space="preserve"> means we are using an invalid line to put the new data in so no need to write it to memory</w:t>
      </w:r>
    </w:p>
    <w:p w14:paraId="1DD49A4B" w14:textId="77777777" w:rsidR="00F01EAC" w:rsidRDefault="00F01EAC" w:rsidP="00F01EAC">
      <w:pPr>
        <w:contextualSpacing/>
      </w:pPr>
      <w:r>
        <w:tab/>
      </w:r>
      <w:r>
        <w:tab/>
      </w:r>
      <w:proofErr w:type="gramStart"/>
      <w:r>
        <w:t>else</w:t>
      </w:r>
      <w:proofErr w:type="gramEnd"/>
    </w:p>
    <w:p w14:paraId="002FFFF3" w14:textId="77777777" w:rsidR="00F01EAC" w:rsidRDefault="00F01EAC" w:rsidP="00F01EAC">
      <w:pPr>
        <w:contextualSpacing/>
      </w:pPr>
      <w:r>
        <w:tab/>
      </w:r>
      <w:r>
        <w:tab/>
      </w:r>
      <w:r>
        <w:tab/>
        <w:t xml:space="preserve">Check MESIF state </w:t>
      </w:r>
    </w:p>
    <w:p w14:paraId="4C7AB271" w14:textId="77777777" w:rsidR="00F01EAC" w:rsidRDefault="00F01EAC" w:rsidP="00F01EAC">
      <w:pPr>
        <w:contextualSpacing/>
      </w:pPr>
      <w:r>
        <w:tab/>
      </w:r>
      <w:r>
        <w:tab/>
      </w:r>
      <w:r>
        <w:tab/>
      </w:r>
      <w:proofErr w:type="gramStart"/>
      <w:r>
        <w:t>if</w:t>
      </w:r>
      <w:proofErr w:type="gramEnd"/>
      <w:r>
        <w:t xml:space="preserve"> MESIF state == MODIFIED</w:t>
      </w:r>
    </w:p>
    <w:p w14:paraId="1A1C767E" w14:textId="77777777" w:rsidR="00F01EAC" w:rsidRDefault="00F01EAC" w:rsidP="00F01EAC">
      <w:pPr>
        <w:contextualSpacing/>
      </w:pPr>
      <w:r>
        <w:tab/>
      </w:r>
      <w:r>
        <w:tab/>
      </w:r>
      <w:r>
        <w:tab/>
      </w:r>
      <w:r>
        <w:tab/>
      </w:r>
      <w:proofErr w:type="gramStart"/>
      <w:r>
        <w:t>we</w:t>
      </w:r>
      <w:proofErr w:type="gramEnd"/>
      <w:r>
        <w:t xml:space="preserve"> need to write dirty line to memory </w:t>
      </w:r>
    </w:p>
    <w:p w14:paraId="50FA6EAE" w14:textId="77777777" w:rsidR="00F01EAC" w:rsidRDefault="00F01EAC" w:rsidP="00F01EAC">
      <w:pPr>
        <w:contextualSpacing/>
      </w:pPr>
      <w:r>
        <w:tab/>
      </w:r>
      <w:r>
        <w:tab/>
      </w:r>
      <w:r>
        <w:tab/>
      </w:r>
      <w:proofErr w:type="gramStart"/>
      <w:r>
        <w:t>else</w:t>
      </w:r>
      <w:proofErr w:type="gramEnd"/>
    </w:p>
    <w:p w14:paraId="3274D7D0" w14:textId="77777777" w:rsidR="00F01EAC" w:rsidRDefault="00F01EAC" w:rsidP="00F01EAC">
      <w:pPr>
        <w:contextualSpacing/>
      </w:pPr>
      <w:r>
        <w:tab/>
      </w:r>
      <w:r>
        <w:tab/>
      </w:r>
      <w:r>
        <w:tab/>
      </w:r>
      <w:r>
        <w:tab/>
      </w:r>
      <w:proofErr w:type="gramStart"/>
      <w:r>
        <w:t>line</w:t>
      </w:r>
      <w:proofErr w:type="gramEnd"/>
      <w:r>
        <w:t xml:space="preserve"> was not dirty so it can be overwritten</w:t>
      </w:r>
    </w:p>
    <w:p w14:paraId="47880ECB" w14:textId="77777777" w:rsidR="00F01EAC" w:rsidRDefault="00F01EAC" w:rsidP="00F01EAC">
      <w:pPr>
        <w:contextualSpacing/>
      </w:pPr>
      <w:r>
        <w:tab/>
      </w:r>
      <w:r>
        <w:tab/>
      </w:r>
    </w:p>
    <w:p w14:paraId="49AC5F7B" w14:textId="77777777" w:rsidR="00F01EAC" w:rsidRDefault="00F01EAC" w:rsidP="00F01EAC">
      <w:pPr>
        <w:contextualSpacing/>
      </w:pPr>
      <w:r>
        <w:tab/>
      </w:r>
      <w:r>
        <w:tab/>
        <w:t>Update MESIF state</w:t>
      </w:r>
      <w:r>
        <w:tab/>
      </w:r>
      <w:r>
        <w:tab/>
      </w:r>
      <w:r>
        <w:tab/>
      </w:r>
      <w:r>
        <w:tab/>
      </w:r>
      <w:r>
        <w:tab/>
      </w:r>
      <w:r>
        <w:tab/>
      </w:r>
      <w:r>
        <w:tab/>
      </w:r>
      <w:r>
        <w:tab/>
      </w:r>
      <w:r>
        <w:tab/>
      </w:r>
      <w:r>
        <w:tab/>
      </w:r>
      <w:r>
        <w:tab/>
      </w:r>
    </w:p>
    <w:p w14:paraId="74D7D470" w14:textId="77777777" w:rsidR="00F01EAC" w:rsidRDefault="00F01EAC" w:rsidP="00F01EAC">
      <w:pPr>
        <w:contextualSpacing/>
      </w:pPr>
      <w:r>
        <w:tab/>
      </w:r>
      <w:r>
        <w:tab/>
      </w:r>
      <w:r>
        <w:tab/>
        <w:t>MESIF related stuff</w:t>
      </w:r>
      <w:r>
        <w:tab/>
      </w:r>
      <w:r>
        <w:tab/>
      </w:r>
      <w:r>
        <w:tab/>
      </w:r>
      <w:r>
        <w:tab/>
      </w:r>
    </w:p>
    <w:p w14:paraId="16FDB5F7" w14:textId="77777777" w:rsidR="00F01EAC" w:rsidRDefault="00F01EAC" w:rsidP="00F01EAC">
      <w:pPr>
        <w:contextualSpacing/>
      </w:pPr>
      <w:r>
        <w:tab/>
      </w:r>
      <w:r>
        <w:tab/>
      </w:r>
      <w:r>
        <w:tab/>
        <w:t xml:space="preserve">Bus op = Read cache line from memory (send in address to </w:t>
      </w:r>
      <w:proofErr w:type="spellStart"/>
      <w:r>
        <w:t>read_memory</w:t>
      </w:r>
      <w:proofErr w:type="spellEnd"/>
      <w:r>
        <w:t xml:space="preserve"> stub code)</w:t>
      </w:r>
    </w:p>
    <w:p w14:paraId="1E3A8027" w14:textId="77777777" w:rsidR="00F01EAC" w:rsidRDefault="00F01EAC" w:rsidP="00F01EAC">
      <w:pPr>
        <w:contextualSpacing/>
      </w:pPr>
      <w:r>
        <w:tab/>
      </w:r>
      <w:r>
        <w:tab/>
      </w:r>
    </w:p>
    <w:p w14:paraId="45530D38" w14:textId="77777777" w:rsidR="00F01EAC" w:rsidRDefault="00F01EAC" w:rsidP="00F01EAC">
      <w:pPr>
        <w:contextualSpacing/>
      </w:pPr>
      <w:r>
        <w:tab/>
      </w:r>
      <w:r>
        <w:tab/>
        <w:t>Write tag bits</w:t>
      </w:r>
    </w:p>
    <w:p w14:paraId="1E2EE7E6" w14:textId="77777777" w:rsidR="00F01EAC" w:rsidRDefault="00F01EAC" w:rsidP="00F01EAC">
      <w:pPr>
        <w:contextualSpacing/>
      </w:pPr>
      <w:r>
        <w:tab/>
      </w:r>
      <w:r>
        <w:tab/>
        <w:t xml:space="preserve">Send message to L2 </w:t>
      </w:r>
    </w:p>
    <w:p w14:paraId="08833222" w14:textId="77777777" w:rsidR="00F01EAC" w:rsidRDefault="00F01EAC" w:rsidP="00F01EAC">
      <w:pPr>
        <w:contextualSpacing/>
      </w:pPr>
      <w:r>
        <w:tab/>
      </w:r>
      <w:r>
        <w:tab/>
      </w:r>
      <w:r>
        <w:tab/>
        <w:t>" Sending x bytes starting at address y to L2" (mention number</w:t>
      </w:r>
    </w:p>
    <w:p w14:paraId="2C26F215" w14:textId="77777777" w:rsidR="00F01EAC" w:rsidRDefault="00F01EAC" w:rsidP="00F01EAC">
      <w:pPr>
        <w:contextualSpacing/>
      </w:pPr>
      <w:r>
        <w:tab/>
      </w:r>
      <w:r>
        <w:tab/>
      </w:r>
      <w:r>
        <w:tab/>
      </w:r>
      <w:proofErr w:type="gramStart"/>
      <w:r>
        <w:t>of</w:t>
      </w:r>
      <w:proofErr w:type="gramEnd"/>
      <w:r>
        <w:t xml:space="preserve"> bytes sent since L2 line is half the size of L3 line)</w:t>
      </w:r>
    </w:p>
    <w:p w14:paraId="6D21DE27" w14:textId="77777777" w:rsidR="00F01EAC" w:rsidRDefault="00F01EAC" w:rsidP="00F01EAC">
      <w:pPr>
        <w:contextualSpacing/>
      </w:pPr>
      <w:r>
        <w:tab/>
      </w:r>
      <w:r>
        <w:tab/>
      </w:r>
      <w:r>
        <w:tab/>
        <w:t>If line evicted in L3</w:t>
      </w:r>
    </w:p>
    <w:p w14:paraId="475465CB" w14:textId="77777777" w:rsidR="00F01EAC" w:rsidRDefault="00F01EAC" w:rsidP="00F01EAC">
      <w:pPr>
        <w:contextualSpacing/>
      </w:pPr>
      <w:r>
        <w:tab/>
      </w:r>
      <w:r>
        <w:tab/>
      </w:r>
      <w:r>
        <w:tab/>
      </w:r>
      <w:r>
        <w:tab/>
      </w:r>
      <w:proofErr w:type="gramStart"/>
      <w:r>
        <w:t>send</w:t>
      </w:r>
      <w:proofErr w:type="gramEnd"/>
      <w:r>
        <w:t xml:space="preserve"> eviction notice to L2 (send addresses for multiple lines if cache line sizes are different)</w:t>
      </w:r>
    </w:p>
    <w:p w14:paraId="0BD1FEAE" w14:textId="77777777" w:rsidR="00F01EAC" w:rsidRDefault="00F01EAC" w:rsidP="00F01EAC">
      <w:pPr>
        <w:contextualSpacing/>
      </w:pPr>
      <w:r>
        <w:tab/>
      </w:r>
      <w:r>
        <w:tab/>
      </w:r>
      <w:r>
        <w:tab/>
      </w:r>
      <w:proofErr w:type="gramStart"/>
      <w:r>
        <w:t>else</w:t>
      </w:r>
      <w:proofErr w:type="gramEnd"/>
    </w:p>
    <w:p w14:paraId="12241C33" w14:textId="77777777" w:rsidR="00F01EAC" w:rsidRDefault="00F01EAC" w:rsidP="00F01EAC">
      <w:pPr>
        <w:contextualSpacing/>
      </w:pPr>
      <w:r>
        <w:tab/>
      </w:r>
      <w:r>
        <w:tab/>
      </w:r>
      <w:r>
        <w:tab/>
      </w:r>
      <w:r>
        <w:tab/>
      </w:r>
      <w:proofErr w:type="gramStart"/>
      <w:r>
        <w:t>no</w:t>
      </w:r>
      <w:proofErr w:type="gramEnd"/>
      <w:r>
        <w:t xml:space="preserve"> eviction notice sent</w:t>
      </w:r>
    </w:p>
    <w:p w14:paraId="36253041" w14:textId="107C874C" w:rsidR="00C05670" w:rsidRPr="00C05670" w:rsidRDefault="00F01EAC" w:rsidP="00C05670">
      <w:r>
        <w:tab/>
      </w:r>
      <w:r>
        <w:tab/>
      </w:r>
      <w:r>
        <w:tab/>
      </w:r>
    </w:p>
    <w:p w14:paraId="33A104AE" w14:textId="4021034B" w:rsidR="00203BF2" w:rsidRDefault="004215CE" w:rsidP="00203BF2">
      <w:pPr>
        <w:pStyle w:val="Heading4"/>
      </w:pPr>
      <w:r>
        <w:t xml:space="preserve">4.2.2. </w:t>
      </w:r>
      <w:r w:rsidR="00203BF2">
        <w:t>Command 1</w:t>
      </w:r>
    </w:p>
    <w:p w14:paraId="1E418913" w14:textId="77777777" w:rsidR="00C05670" w:rsidRDefault="00C05670" w:rsidP="00C05670">
      <w:r>
        <w:t>Command 1 = Write from…</w:t>
      </w:r>
    </w:p>
    <w:p w14:paraId="53346396" w14:textId="77777777" w:rsidR="00C05670" w:rsidRDefault="00C05670" w:rsidP="00C05670">
      <w:r>
        <w:t>A write request coming from the L2 cache can be interpreted in one of three ways:</w:t>
      </w:r>
    </w:p>
    <w:p w14:paraId="1BDD487D" w14:textId="77777777" w:rsidR="00C05670" w:rsidRDefault="00C05670" w:rsidP="00C05670">
      <w:pPr>
        <w:pStyle w:val="ListParagraph"/>
        <w:numPr>
          <w:ilvl w:val="0"/>
          <w:numId w:val="7"/>
        </w:numPr>
      </w:pPr>
      <w:r>
        <w:t>CPU write request to L1, L1 cache miss, L2 cache miss</w:t>
      </w:r>
    </w:p>
    <w:p w14:paraId="13329278" w14:textId="77777777" w:rsidR="00C05670" w:rsidRDefault="00C05670" w:rsidP="00C05670">
      <w:pPr>
        <w:pStyle w:val="ListParagraph"/>
        <w:numPr>
          <w:ilvl w:val="0"/>
          <w:numId w:val="7"/>
        </w:numPr>
      </w:pPr>
      <w:r>
        <w:t>L2 writes evicted line to L3</w:t>
      </w:r>
    </w:p>
    <w:p w14:paraId="1629BBC5" w14:textId="77777777" w:rsidR="00C05670" w:rsidRDefault="00C05670" w:rsidP="00C05670">
      <w:pPr>
        <w:pStyle w:val="ListParagraph"/>
        <w:numPr>
          <w:ilvl w:val="0"/>
          <w:numId w:val="7"/>
        </w:numPr>
      </w:pPr>
      <w:r>
        <w:t>L2 writes modified line to L3 behaving as a write through cache the first time a line is modified</w:t>
      </w:r>
    </w:p>
    <w:p w14:paraId="5A15348E" w14:textId="77777777" w:rsidR="00C05670" w:rsidRPr="000833D7" w:rsidRDefault="00C05670" w:rsidP="00C05670">
      <w:r>
        <w:t>Since there is not enough granularity in the provided commands to capture all of these three different behaviors, we decided command 1 will be interpreted as a CPU write request to L1, followed by a cache miss in both L1 and L2. This behavior is more useful in emitting the correct bus operation and maintaining coherence with the other L3 caches.</w:t>
      </w:r>
    </w:p>
    <w:p w14:paraId="0A37EB10" w14:textId="77777777" w:rsidR="00C05670" w:rsidRPr="00C05670" w:rsidRDefault="00C05670" w:rsidP="00C05670"/>
    <w:p w14:paraId="433D54D6" w14:textId="79493719" w:rsidR="00203BF2" w:rsidRDefault="004215CE" w:rsidP="00203BF2">
      <w:pPr>
        <w:pStyle w:val="Heading4"/>
      </w:pPr>
      <w:r>
        <w:t xml:space="preserve">4.2.3. </w:t>
      </w:r>
      <w:r w:rsidR="00203BF2">
        <w:t>Command 3</w:t>
      </w:r>
    </w:p>
    <w:p w14:paraId="6489ECE7" w14:textId="3A4B7A8C" w:rsidR="00203BF2" w:rsidRDefault="004215CE" w:rsidP="00203BF2">
      <w:pPr>
        <w:pStyle w:val="Heading4"/>
      </w:pPr>
      <w:r>
        <w:t xml:space="preserve">4.2.4. </w:t>
      </w:r>
      <w:r w:rsidR="00203BF2">
        <w:t>Command 4</w:t>
      </w:r>
    </w:p>
    <w:p w14:paraId="5F33A42A" w14:textId="000D94E7" w:rsidR="00203BF2" w:rsidRDefault="004215CE" w:rsidP="00203BF2">
      <w:pPr>
        <w:pStyle w:val="Heading4"/>
      </w:pPr>
      <w:r>
        <w:t xml:space="preserve">4.2.5. </w:t>
      </w:r>
      <w:r w:rsidR="00203BF2">
        <w:t>Command 5</w:t>
      </w:r>
    </w:p>
    <w:p w14:paraId="0536B958" w14:textId="7D316185" w:rsidR="00203BF2" w:rsidRDefault="004215CE" w:rsidP="00203BF2">
      <w:pPr>
        <w:pStyle w:val="Heading4"/>
      </w:pPr>
      <w:r>
        <w:t xml:space="preserve">4.2.6. </w:t>
      </w:r>
      <w:r w:rsidR="00203BF2">
        <w:t>Command 6</w:t>
      </w:r>
    </w:p>
    <w:p w14:paraId="4EE6748E" w14:textId="7597440C" w:rsidR="00203BF2" w:rsidRDefault="004215CE" w:rsidP="00203BF2">
      <w:pPr>
        <w:pStyle w:val="Heading4"/>
      </w:pPr>
      <w:r>
        <w:t xml:space="preserve">4.2.7. </w:t>
      </w:r>
      <w:r w:rsidR="00203BF2">
        <w:t>Command 8</w:t>
      </w:r>
    </w:p>
    <w:p w14:paraId="69690746" w14:textId="30358A85" w:rsidR="009B14B3" w:rsidRDefault="009B14B3" w:rsidP="009B14B3">
      <w:r>
        <w:t xml:space="preserve">Command 8 = clear all </w:t>
      </w:r>
    </w:p>
    <w:p w14:paraId="110FD40E" w14:textId="2673563F" w:rsidR="00FC06EC" w:rsidRPr="009B14B3" w:rsidRDefault="00FC06EC" w:rsidP="009B14B3">
      <w:r>
        <w:t>Command 8 clears all tag, MESIF and LRU bits, and implicitly invalidates all lines.</w:t>
      </w:r>
    </w:p>
    <w:p w14:paraId="5209E60D" w14:textId="5E24CD19" w:rsidR="00FE4A1E" w:rsidRDefault="004215CE" w:rsidP="00FE4A1E">
      <w:pPr>
        <w:pStyle w:val="Heading4"/>
      </w:pPr>
      <w:r>
        <w:t xml:space="preserve">4.2.8. </w:t>
      </w:r>
      <w:r w:rsidR="00FE4A1E">
        <w:t>Command 9</w:t>
      </w:r>
    </w:p>
    <w:p w14:paraId="437FC444" w14:textId="49FB0950" w:rsidR="009B14B3" w:rsidRDefault="009B14B3" w:rsidP="009B14B3">
      <w:r>
        <w:t>Command 9 = print valid lines</w:t>
      </w:r>
    </w:p>
    <w:p w14:paraId="654F0D1C" w14:textId="64D89F6A" w:rsidR="00A111B4" w:rsidRPr="009B14B3" w:rsidRDefault="00A111B4" w:rsidP="009B14B3">
      <w:r>
        <w:t xml:space="preserve">Command 9 displays the tag and </w:t>
      </w:r>
      <w:r>
        <w:t>MESIF</w:t>
      </w:r>
      <w:r>
        <w:t xml:space="preserve"> bits of all the valid lines and the pseudo LRU bits of the sets containing at least one valid line.</w:t>
      </w:r>
    </w:p>
    <w:p w14:paraId="42E2D13A" w14:textId="53942F24" w:rsidR="00344473" w:rsidRPr="00344473" w:rsidRDefault="00344473" w:rsidP="00344473">
      <w:pPr>
        <w:pStyle w:val="Heading3"/>
      </w:pPr>
      <w:bookmarkStart w:id="16" w:name="_Toc279182482"/>
      <w:r>
        <w:t>4.3 Coherence Protocol (MESIF)</w:t>
      </w:r>
      <w:bookmarkEnd w:id="16"/>
    </w:p>
    <w:p w14:paraId="2D31251E" w14:textId="3D9D4FB5" w:rsidR="00344473" w:rsidRDefault="00344473" w:rsidP="00344473">
      <w:r>
        <w:t>Stuff</w:t>
      </w:r>
    </w:p>
    <w:p w14:paraId="2310186A" w14:textId="076347D0" w:rsidR="00087D4C" w:rsidRDefault="00087D4C" w:rsidP="00087D4C">
      <w:pPr>
        <w:jc w:val="center"/>
      </w:pPr>
      <w:r>
        <w:rPr>
          <w:noProof/>
        </w:rPr>
        <w:drawing>
          <wp:inline distT="0" distB="0" distL="0" distR="0" wp14:anchorId="06C6AD44" wp14:editId="2629F64F">
            <wp:extent cx="4701711" cy="34298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2 at 11.59.22 PM.png"/>
                    <pic:cNvPicPr/>
                  </pic:nvPicPr>
                  <pic:blipFill>
                    <a:blip r:embed="rId11">
                      <a:extLst>
                        <a:ext uri="{28A0092B-C50C-407E-A947-70E740481C1C}">
                          <a14:useLocalDpi xmlns:a14="http://schemas.microsoft.com/office/drawing/2010/main" val="0"/>
                        </a:ext>
                      </a:extLst>
                    </a:blip>
                    <a:stretch>
                      <a:fillRect/>
                    </a:stretch>
                  </pic:blipFill>
                  <pic:spPr>
                    <a:xfrm>
                      <a:off x="0" y="0"/>
                      <a:ext cx="4702166" cy="3430170"/>
                    </a:xfrm>
                    <a:prstGeom prst="rect">
                      <a:avLst/>
                    </a:prstGeom>
                  </pic:spPr>
                </pic:pic>
              </a:graphicData>
            </a:graphic>
          </wp:inline>
        </w:drawing>
      </w:r>
    </w:p>
    <w:p w14:paraId="715741EB" w14:textId="77777777" w:rsidR="00087D4C" w:rsidRDefault="00087D4C" w:rsidP="00087D4C">
      <w:pPr>
        <w:jc w:val="center"/>
      </w:pPr>
    </w:p>
    <w:p w14:paraId="3B88BE05" w14:textId="691C39F1" w:rsidR="00087D4C" w:rsidRDefault="00087D4C" w:rsidP="00087D4C">
      <w:pPr>
        <w:jc w:val="center"/>
      </w:pPr>
      <w:r>
        <w:rPr>
          <w:noProof/>
        </w:rPr>
        <w:drawing>
          <wp:inline distT="0" distB="0" distL="0" distR="0" wp14:anchorId="7AE7C137" wp14:editId="6C5F8C2E">
            <wp:extent cx="4513797" cy="3495782"/>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3 at 12.00.06 AM.png"/>
                    <pic:cNvPicPr/>
                  </pic:nvPicPr>
                  <pic:blipFill>
                    <a:blip r:embed="rId12">
                      <a:extLst>
                        <a:ext uri="{28A0092B-C50C-407E-A947-70E740481C1C}">
                          <a14:useLocalDpi xmlns:a14="http://schemas.microsoft.com/office/drawing/2010/main" val="0"/>
                        </a:ext>
                      </a:extLst>
                    </a:blip>
                    <a:stretch>
                      <a:fillRect/>
                    </a:stretch>
                  </pic:blipFill>
                  <pic:spPr>
                    <a:xfrm>
                      <a:off x="0" y="0"/>
                      <a:ext cx="4514724" cy="3496500"/>
                    </a:xfrm>
                    <a:prstGeom prst="rect">
                      <a:avLst/>
                    </a:prstGeom>
                  </pic:spPr>
                </pic:pic>
              </a:graphicData>
            </a:graphic>
          </wp:inline>
        </w:drawing>
      </w:r>
    </w:p>
    <w:p w14:paraId="76E15596" w14:textId="72ABB5AA" w:rsidR="00344473" w:rsidRDefault="00344473" w:rsidP="00344473">
      <w:pPr>
        <w:pStyle w:val="Heading3"/>
      </w:pPr>
      <w:bookmarkStart w:id="17" w:name="_Toc279182483"/>
      <w:r>
        <w:t>4.4</w:t>
      </w:r>
      <w:r w:rsidR="0099636C">
        <w:t xml:space="preserve">. </w:t>
      </w:r>
      <w:r w:rsidR="00AD0D63">
        <w:t>Line Replacement Policy (Pseudo LRU)</w:t>
      </w:r>
      <w:bookmarkEnd w:id="17"/>
    </w:p>
    <w:p w14:paraId="11A627BE" w14:textId="77777777" w:rsidR="00AD0D63" w:rsidRDefault="00AD0D63" w:rsidP="00AD0D63">
      <w:r>
        <w:t>Stuff</w:t>
      </w:r>
    </w:p>
    <w:p w14:paraId="34ABBD5F" w14:textId="71C9D11E" w:rsidR="00AD0D63" w:rsidRDefault="00AD0D63" w:rsidP="00AD0D63">
      <w:pPr>
        <w:pStyle w:val="Heading3"/>
      </w:pPr>
      <w:bookmarkStart w:id="18" w:name="_Toc279182484"/>
      <w:r>
        <w:t>4.5. L2-L3 Inclusivity</w:t>
      </w:r>
      <w:bookmarkEnd w:id="18"/>
    </w:p>
    <w:p w14:paraId="03F31F61" w14:textId="1AA0F0ED" w:rsidR="00AD0D63" w:rsidRDefault="00AD0D63" w:rsidP="00AD0D63">
      <w:r>
        <w:t xml:space="preserve"> Stuff</w:t>
      </w:r>
    </w:p>
    <w:p w14:paraId="4D198970" w14:textId="77777777" w:rsidR="00AD0D63" w:rsidRDefault="00AD0D63" w:rsidP="00AD0D63">
      <w:pPr>
        <w:pStyle w:val="Heading3"/>
      </w:pPr>
      <w:bookmarkStart w:id="19" w:name="_Toc279182485"/>
      <w:r>
        <w:t>4.6. Write Buffer</w:t>
      </w:r>
      <w:bookmarkEnd w:id="19"/>
    </w:p>
    <w:p w14:paraId="19FF5A5C" w14:textId="743A3650" w:rsidR="005A6ECA" w:rsidRDefault="005A6ECA" w:rsidP="005A6ECA">
      <w:r>
        <w:t>Stuff</w:t>
      </w:r>
    </w:p>
    <w:p w14:paraId="6CE6DD70" w14:textId="051CA2B4" w:rsidR="007D0D40" w:rsidRDefault="007D0D40" w:rsidP="007D0D40">
      <w:pPr>
        <w:pStyle w:val="Heading3"/>
      </w:pPr>
      <w:bookmarkStart w:id="20" w:name="_Toc279182486"/>
      <w:r>
        <w:t>4.7. Memory</w:t>
      </w:r>
      <w:bookmarkEnd w:id="20"/>
    </w:p>
    <w:p w14:paraId="4BE009DA" w14:textId="3525F4B3" w:rsidR="007D0D40" w:rsidRPr="005A6ECA" w:rsidRDefault="007D0D40" w:rsidP="005A6ECA">
      <w:r>
        <w:t>Stuff</w:t>
      </w:r>
    </w:p>
    <w:p w14:paraId="20849DA8" w14:textId="67239490" w:rsidR="00AD0D63" w:rsidRDefault="007D0D40" w:rsidP="00AD0D63">
      <w:pPr>
        <w:pStyle w:val="Heading3"/>
      </w:pPr>
      <w:bookmarkStart w:id="21" w:name="_Toc279182487"/>
      <w:r>
        <w:t>4.8</w:t>
      </w:r>
      <w:r w:rsidR="005A6ECA">
        <w:t>. Statistics</w:t>
      </w:r>
      <w:bookmarkEnd w:id="21"/>
    </w:p>
    <w:p w14:paraId="5BECDE72" w14:textId="7842926C" w:rsidR="005A6ECA" w:rsidRPr="005A6ECA" w:rsidRDefault="005A6ECA" w:rsidP="005A6ECA">
      <w:r>
        <w:t>Stuff</w:t>
      </w:r>
    </w:p>
    <w:p w14:paraId="6CC9C70C" w14:textId="77777777" w:rsidR="000D7645" w:rsidRDefault="000D7645" w:rsidP="000D7645">
      <w:pPr>
        <w:pStyle w:val="Heading2"/>
        <w:jc w:val="left"/>
      </w:pPr>
    </w:p>
    <w:p w14:paraId="4D8F8805" w14:textId="2169A41E" w:rsidR="00344473" w:rsidRDefault="000D7645" w:rsidP="000D7645">
      <w:pPr>
        <w:pStyle w:val="Heading2"/>
        <w:jc w:val="left"/>
      </w:pPr>
      <w:bookmarkStart w:id="22" w:name="_Toc279182488"/>
      <w:r>
        <w:t>5. Test Plan</w:t>
      </w:r>
      <w:bookmarkEnd w:id="22"/>
    </w:p>
    <w:p w14:paraId="13E60163" w14:textId="6306C9E7" w:rsidR="000D7645" w:rsidRDefault="001A77D9" w:rsidP="001A77D9">
      <w:pPr>
        <w:pStyle w:val="Heading3"/>
      </w:pPr>
      <w:bookmarkStart w:id="23" w:name="_Toc279182489"/>
      <w:r>
        <w:t>5.1. Test Plan</w:t>
      </w:r>
      <w:bookmarkEnd w:id="23"/>
    </w:p>
    <w:p w14:paraId="023128A5" w14:textId="38D60399" w:rsidR="001A77D9" w:rsidRDefault="001A77D9" w:rsidP="001A77D9">
      <w:r>
        <w:t>Stuff</w:t>
      </w:r>
    </w:p>
    <w:p w14:paraId="637C3F17" w14:textId="17924FA9" w:rsidR="001A77D9" w:rsidRDefault="001A77D9" w:rsidP="001A77D9">
      <w:pPr>
        <w:pStyle w:val="Heading3"/>
      </w:pPr>
      <w:bookmarkStart w:id="24" w:name="_Toc279182490"/>
      <w:r>
        <w:t>5.2. Test Cases</w:t>
      </w:r>
      <w:bookmarkEnd w:id="24"/>
    </w:p>
    <w:p w14:paraId="60BA3522" w14:textId="62953AAE" w:rsidR="002276B5" w:rsidRDefault="002276B5" w:rsidP="002276B5">
      <w:r>
        <w:t>Stuff</w:t>
      </w:r>
    </w:p>
    <w:p w14:paraId="53E60541" w14:textId="77777777" w:rsidR="001D7061" w:rsidRDefault="001D7061" w:rsidP="001D7061">
      <w:pPr>
        <w:pStyle w:val="Heading2"/>
        <w:jc w:val="left"/>
      </w:pPr>
    </w:p>
    <w:p w14:paraId="5B3C7444" w14:textId="394544F2" w:rsidR="00BC5420" w:rsidRDefault="001D7061" w:rsidP="00BC5420">
      <w:pPr>
        <w:pStyle w:val="Heading2"/>
        <w:jc w:val="left"/>
      </w:pPr>
      <w:bookmarkStart w:id="25" w:name="_Toc279182491"/>
      <w:r>
        <w:t>6. Simulation Results</w:t>
      </w:r>
      <w:bookmarkEnd w:id="25"/>
    </w:p>
    <w:p w14:paraId="3172D580" w14:textId="3B9668F1" w:rsidR="00BC5420" w:rsidRDefault="00BC5420" w:rsidP="00BC5420">
      <w:pPr>
        <w:pStyle w:val="Heading3"/>
      </w:pPr>
      <w:bookmarkStart w:id="26" w:name="_Toc279182492"/>
      <w:r>
        <w:t>6.1. Trace Files</w:t>
      </w:r>
      <w:bookmarkEnd w:id="26"/>
    </w:p>
    <w:p w14:paraId="1444C683" w14:textId="2CD8F201" w:rsidR="00BC5420" w:rsidRDefault="00BC5420" w:rsidP="00BC5420">
      <w:r>
        <w:t>Stuff</w:t>
      </w:r>
    </w:p>
    <w:p w14:paraId="2D8044B7" w14:textId="49A5B765" w:rsidR="00BC5420" w:rsidRDefault="00BC5420" w:rsidP="00BC5420">
      <w:pPr>
        <w:pStyle w:val="Heading3"/>
      </w:pPr>
      <w:bookmarkStart w:id="27" w:name="_Toc279182493"/>
      <w:r>
        <w:t>6.2. Results</w:t>
      </w:r>
      <w:bookmarkEnd w:id="27"/>
    </w:p>
    <w:p w14:paraId="19C8DBD2" w14:textId="4DB247AF" w:rsidR="00BC5420" w:rsidRDefault="00BC5420" w:rsidP="00BC5420">
      <w:r>
        <w:t>Stuff</w:t>
      </w:r>
    </w:p>
    <w:p w14:paraId="757968B1" w14:textId="3C3009AB" w:rsidR="00BC5420" w:rsidRPr="00BC5420" w:rsidRDefault="00BC5420" w:rsidP="00BC5420">
      <w:pPr>
        <w:pStyle w:val="Heading3"/>
      </w:pPr>
      <w:bookmarkStart w:id="28" w:name="_Toc279182494"/>
      <w:r>
        <w:t>6.3. Usage Statistics</w:t>
      </w:r>
      <w:bookmarkEnd w:id="28"/>
    </w:p>
    <w:sdt>
      <w:sdtPr>
        <w:rPr>
          <w:rFonts w:asciiTheme="minorHAnsi" w:hAnsiTheme="minorHAnsi"/>
          <w:color w:val="auto"/>
          <w:sz w:val="24"/>
        </w:rPr>
        <w:id w:val="-1117906340"/>
        <w:docPartObj>
          <w:docPartGallery w:val="Bibliographies"/>
          <w:docPartUnique/>
        </w:docPartObj>
      </w:sdtPr>
      <w:sdtContent>
        <w:p w14:paraId="17BF757C" w14:textId="77777777" w:rsidR="006F61EB" w:rsidRDefault="006F61EB" w:rsidP="006F61EB">
          <w:pPr>
            <w:pStyle w:val="Appendix"/>
          </w:pPr>
          <w:r>
            <w:t>Bibliography</w:t>
          </w:r>
        </w:p>
        <w:sdt>
          <w:sdtPr>
            <w:id w:val="111145805"/>
            <w:bibliography/>
          </w:sdtPr>
          <w:sdtContent>
            <w:p w14:paraId="270ADD88" w14:textId="77777777" w:rsidR="006F61EB" w:rsidRDefault="006F61EB" w:rsidP="006F61EB">
              <w:pPr>
                <w:pStyle w:val="Bibliography"/>
                <w:ind w:left="720" w:hanging="720"/>
                <w:rPr>
                  <w:noProof/>
                </w:rPr>
              </w:pPr>
              <w:r>
                <w:fldChar w:fldCharType="begin"/>
              </w:r>
              <w:r>
                <w:instrText xml:space="preserve"> BIBLIOGRAPHY </w:instrText>
              </w:r>
              <w:r>
                <w:fldChar w:fldCharType="separate"/>
              </w:r>
              <w:r>
                <w:rPr>
                  <w:noProof/>
                </w:rPr>
                <w:t xml:space="preserve">Last Name, F. (Date). Dolor Sit Amet. </w:t>
              </w:r>
              <w:r>
                <w:rPr>
                  <w:i/>
                  <w:iCs/>
                  <w:noProof/>
                </w:rPr>
                <w:t>Lorem Ipsum</w:t>
              </w:r>
              <w:r>
                <w:rPr>
                  <w:noProof/>
                </w:rPr>
                <w:t>, 1 - 10.</w:t>
              </w:r>
            </w:p>
            <w:p w14:paraId="66E168D2" w14:textId="77777777" w:rsidR="006F61EB" w:rsidRDefault="006F61EB" w:rsidP="006F61EB">
              <w:pPr>
                <w:pStyle w:val="Bibliography"/>
                <w:ind w:left="720" w:hanging="720"/>
                <w:rPr>
                  <w:noProof/>
                </w:rPr>
              </w:pPr>
              <w:r>
                <w:rPr>
                  <w:noProof/>
                </w:rPr>
                <w:t xml:space="preserve">Last Name, F. (Date). </w:t>
              </w:r>
              <w:r>
                <w:rPr>
                  <w:i/>
                  <w:iCs/>
                  <w:noProof/>
                </w:rPr>
                <w:t>Lorem Ipsum Dolor Sit Amet.</w:t>
              </w:r>
              <w:r>
                <w:rPr>
                  <w:noProof/>
                </w:rPr>
                <w:t xml:space="preserve"> City: Publisher.</w:t>
              </w:r>
            </w:p>
            <w:p w14:paraId="707F25E4" w14:textId="77777777" w:rsidR="006F61EB" w:rsidRDefault="006F61EB" w:rsidP="006F61EB">
              <w:pPr>
                <w:pStyle w:val="Bibliography"/>
                <w:ind w:left="720" w:hanging="720"/>
                <w:rPr>
                  <w:noProof/>
                </w:rPr>
              </w:pPr>
              <w:r>
                <w:rPr>
                  <w:noProof/>
                </w:rPr>
                <w:t xml:space="preserve">Last Name, F. (Date). Lorem Ipsum Dolor Sit Amet. </w:t>
              </w:r>
              <w:r>
                <w:rPr>
                  <w:i/>
                  <w:iCs/>
                  <w:noProof/>
                </w:rPr>
                <w:t>Duis sed elit ante</w:t>
              </w:r>
              <w:r>
                <w:rPr>
                  <w:noProof/>
                </w:rPr>
                <w:t>, pp. 10-20.</w:t>
              </w:r>
            </w:p>
            <w:p w14:paraId="58DD815B" w14:textId="77777777" w:rsidR="00C014B2" w:rsidRPr="00810C29" w:rsidRDefault="006F61EB" w:rsidP="007D0890">
              <w:r>
                <w:rPr>
                  <w:b/>
                  <w:bCs/>
                  <w:noProof/>
                </w:rPr>
                <w:fldChar w:fldCharType="end"/>
              </w:r>
            </w:p>
          </w:sdtContent>
        </w:sdt>
      </w:sdtContent>
    </w:sdt>
    <w:sectPr w:rsidR="00C014B2" w:rsidRPr="00810C29" w:rsidSect="002701BD">
      <w:headerReference w:type="default" r:id="rId13"/>
      <w:footerReference w:type="default" r:id="rId14"/>
      <w:headerReference w:type="first" r:id="rId15"/>
      <w:footerReference w:type="first" r:id="rId16"/>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909CB" w14:textId="77777777" w:rsidR="00CF141B" w:rsidRDefault="00CF141B" w:rsidP="00A15157">
      <w:pPr>
        <w:spacing w:after="0" w:line="240" w:lineRule="auto"/>
      </w:pPr>
      <w:r>
        <w:separator/>
      </w:r>
    </w:p>
  </w:endnote>
  <w:endnote w:type="continuationSeparator" w:id="0">
    <w:p w14:paraId="2C6B141E" w14:textId="77777777" w:rsidR="00CF141B" w:rsidRDefault="00CF141B"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CF141B" w14:paraId="48995C8B" w14:textId="77777777" w:rsidTr="00570F73">
      <w:tc>
        <w:tcPr>
          <w:tcW w:w="4788" w:type="dxa"/>
        </w:tcPr>
        <w:sdt>
          <w:sdtPr>
            <w:alias w:val="Title"/>
            <w:tag w:val=""/>
            <w:id w:val="-1030181628"/>
            <w:dataBinding w:prefixMappings="xmlns:ns0='http://purl.org/dc/elements/1.1/' xmlns:ns1='http://schemas.openxmlformats.org/package/2006/metadata/core-properties' " w:xpath="/ns1:coreProperties[1]/ns0:title[1]" w:storeItemID="{6C3C8BC8-F283-45AE-878A-BAB7291924A1}"/>
            <w:text w:multiLine="1"/>
          </w:sdtPr>
          <w:sdtContent>
            <w:p w14:paraId="5A54B340" w14:textId="78E70AB0" w:rsidR="00CF141B" w:rsidRPr="00CC2374" w:rsidRDefault="00CF141B" w:rsidP="00570F73">
              <w:pPr>
                <w:pStyle w:val="Footer"/>
                <w:rPr>
                  <w:b/>
                  <w:color w:val="auto"/>
                  <w:sz w:val="24"/>
                </w:rPr>
              </w:pPr>
              <w:r>
                <w:t>L3 Cache Simulator Report</w:t>
              </w:r>
            </w:p>
          </w:sdtContent>
        </w:sdt>
      </w:tc>
      <w:tc>
        <w:tcPr>
          <w:tcW w:w="4788" w:type="dxa"/>
        </w:tcPr>
        <w:p w14:paraId="7E6D77C9" w14:textId="77777777" w:rsidR="00CF141B" w:rsidRDefault="00CF141B" w:rsidP="00570F73">
          <w:pPr>
            <w:pStyle w:val="Header-FooterRight"/>
          </w:pPr>
          <w:r>
            <w:fldChar w:fldCharType="begin"/>
          </w:r>
          <w:r>
            <w:instrText xml:space="preserve"> Page </w:instrText>
          </w:r>
          <w:r>
            <w:fldChar w:fldCharType="separate"/>
          </w:r>
          <w:r w:rsidR="005D49A6">
            <w:rPr>
              <w:noProof/>
            </w:rPr>
            <w:t>iii</w:t>
          </w:r>
          <w:r>
            <w:fldChar w:fldCharType="end"/>
          </w:r>
        </w:p>
      </w:tc>
    </w:tr>
  </w:tbl>
  <w:p w14:paraId="3E802A85" w14:textId="77777777" w:rsidR="00CF141B" w:rsidRDefault="00CF141B" w:rsidP="006F61EB">
    <w:pPr>
      <w:pStyle w:val="NoSpacing"/>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CF141B" w14:paraId="6BEB9C01"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Content>
            <w:p w14:paraId="4EF8209C" w14:textId="199FEF1C" w:rsidR="00CF141B" w:rsidRPr="00CC2374" w:rsidRDefault="00CF141B" w:rsidP="00570F73">
              <w:pPr>
                <w:pStyle w:val="Footer"/>
                <w:rPr>
                  <w:b/>
                  <w:color w:val="auto"/>
                  <w:sz w:val="24"/>
                </w:rPr>
              </w:pPr>
              <w:r>
                <w:t>L3 Cache Simulator Report</w:t>
              </w:r>
            </w:p>
          </w:sdtContent>
        </w:sdt>
      </w:tc>
      <w:tc>
        <w:tcPr>
          <w:tcW w:w="4788" w:type="dxa"/>
        </w:tcPr>
        <w:p w14:paraId="2007F26A" w14:textId="77777777" w:rsidR="00CF141B" w:rsidRDefault="00CF141B" w:rsidP="00570F73">
          <w:pPr>
            <w:pStyle w:val="Header-FooterRight"/>
          </w:pPr>
          <w:r>
            <w:fldChar w:fldCharType="begin"/>
          </w:r>
          <w:r>
            <w:instrText xml:space="preserve"> Page </w:instrText>
          </w:r>
          <w:r>
            <w:fldChar w:fldCharType="separate"/>
          </w:r>
          <w:r w:rsidR="005D49A6">
            <w:rPr>
              <w:noProof/>
            </w:rPr>
            <w:t>3</w:t>
          </w:r>
          <w:r>
            <w:fldChar w:fldCharType="end"/>
          </w:r>
        </w:p>
      </w:tc>
    </w:tr>
  </w:tbl>
  <w:p w14:paraId="48CCC7DA" w14:textId="77777777" w:rsidR="00CF141B" w:rsidRDefault="00CF141B" w:rsidP="002701BD">
    <w:pPr>
      <w:pStyle w:val="NoSpacing"/>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88"/>
      <w:gridCol w:w="4788"/>
    </w:tblGrid>
    <w:tr w:rsidR="00CF141B" w14:paraId="28BB28E8"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Content>
            <w:p w14:paraId="0898D568" w14:textId="4E66CE4A" w:rsidR="00CF141B" w:rsidRPr="00CC2374" w:rsidRDefault="00CF141B" w:rsidP="00CC2374">
              <w:pPr>
                <w:pStyle w:val="Footer"/>
                <w:rPr>
                  <w:b/>
                  <w:color w:val="auto"/>
                  <w:sz w:val="24"/>
                </w:rPr>
              </w:pPr>
              <w:r>
                <w:t>L3 Cache Simulator Report</w:t>
              </w:r>
            </w:p>
          </w:sdtContent>
        </w:sdt>
      </w:tc>
      <w:tc>
        <w:tcPr>
          <w:tcW w:w="4788" w:type="dxa"/>
        </w:tcPr>
        <w:p w14:paraId="6A3FB2CC" w14:textId="77777777" w:rsidR="00CF141B" w:rsidRDefault="00CF141B" w:rsidP="00CC2374">
          <w:pPr>
            <w:pStyle w:val="Header-FooterRight"/>
          </w:pPr>
          <w:r>
            <w:fldChar w:fldCharType="begin"/>
          </w:r>
          <w:r>
            <w:instrText xml:space="preserve"> Page </w:instrText>
          </w:r>
          <w:r>
            <w:fldChar w:fldCharType="separate"/>
          </w:r>
          <w:r w:rsidR="005D49A6">
            <w:rPr>
              <w:noProof/>
            </w:rPr>
            <w:t>1</w:t>
          </w:r>
          <w:r>
            <w:fldChar w:fldCharType="end"/>
          </w:r>
        </w:p>
      </w:tc>
    </w:tr>
  </w:tbl>
  <w:p w14:paraId="2F1D1C3B" w14:textId="77777777" w:rsidR="00CF141B" w:rsidRDefault="00CF141B" w:rsidP="003411A7">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266977" w14:textId="77777777" w:rsidR="00CF141B" w:rsidRDefault="00CF141B" w:rsidP="00A15157">
      <w:pPr>
        <w:spacing w:after="0" w:line="240" w:lineRule="auto"/>
      </w:pPr>
      <w:r>
        <w:separator/>
      </w:r>
    </w:p>
  </w:footnote>
  <w:footnote w:type="continuationSeparator" w:id="0">
    <w:p w14:paraId="4EF9F4F5" w14:textId="77777777" w:rsidR="00CF141B" w:rsidRDefault="00CF141B" w:rsidP="00A151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E10C7" w14:textId="77777777" w:rsidR="00CF141B" w:rsidRDefault="00CF141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4C75C" w14:textId="77777777" w:rsidR="00CF141B" w:rsidRPr="00781126" w:rsidRDefault="00CF141B" w:rsidP="00FC68CD">
    <w:pPr>
      <w:pStyle w:val="Header-FooterRight"/>
    </w:pPr>
    <w:r>
      <w:t>Cache Simulator Report</w:t>
    </w:r>
  </w:p>
  <w:p w14:paraId="4890D396" w14:textId="77777777" w:rsidR="00CF141B" w:rsidRDefault="00CF141B" w:rsidP="00A15157">
    <w:pPr>
      <w:pStyle w:val="Header-FooterRight"/>
    </w:pPr>
    <w:r>
      <w:t xml:space="preserve">Carmen </w:t>
    </w:r>
    <w:proofErr w:type="spellStart"/>
    <w:r>
      <w:t>Ciobanu</w:t>
    </w:r>
    <w:proofErr w:type="spellEnd"/>
    <w:r>
      <w:br/>
      <w:t xml:space="preserve">Deborah </w:t>
    </w:r>
    <w:proofErr w:type="spellStart"/>
    <w:r>
      <w:t>Denhart</w:t>
    </w:r>
    <w:proofErr w:type="spellEnd"/>
    <w:r>
      <w:br/>
      <w:t xml:space="preserve">Jeremiah </w:t>
    </w:r>
    <w:proofErr w:type="spellStart"/>
    <w:r>
      <w:t>Franke</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abstractNum w:abstractNumId="2">
    <w:nsid w:val="169D3D60"/>
    <w:multiLevelType w:val="hybridMultilevel"/>
    <w:tmpl w:val="65C4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F203B"/>
    <w:multiLevelType w:val="hybridMultilevel"/>
    <w:tmpl w:val="70EA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F66C8"/>
    <w:multiLevelType w:val="hybridMultilevel"/>
    <w:tmpl w:val="B472F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1F216D"/>
    <w:multiLevelType w:val="hybridMultilevel"/>
    <w:tmpl w:val="2494B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9535C3"/>
    <w:multiLevelType w:val="hybridMultilevel"/>
    <w:tmpl w:val="58B4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6"/>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savePreviewPicture/>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BB7"/>
    <w:rsid w:val="0002404C"/>
    <w:rsid w:val="00034887"/>
    <w:rsid w:val="00055249"/>
    <w:rsid w:val="0006311C"/>
    <w:rsid w:val="000833D7"/>
    <w:rsid w:val="00087D4C"/>
    <w:rsid w:val="00093131"/>
    <w:rsid w:val="000A38D1"/>
    <w:rsid w:val="000D7645"/>
    <w:rsid w:val="001065A0"/>
    <w:rsid w:val="00130A0D"/>
    <w:rsid w:val="00144C46"/>
    <w:rsid w:val="00165340"/>
    <w:rsid w:val="00170E14"/>
    <w:rsid w:val="001A77D9"/>
    <w:rsid w:val="001B255D"/>
    <w:rsid w:val="001D7061"/>
    <w:rsid w:val="001D7D03"/>
    <w:rsid w:val="00203BF2"/>
    <w:rsid w:val="00207033"/>
    <w:rsid w:val="002276B5"/>
    <w:rsid w:val="00237EAA"/>
    <w:rsid w:val="0025518C"/>
    <w:rsid w:val="002701BD"/>
    <w:rsid w:val="00280DC4"/>
    <w:rsid w:val="00281094"/>
    <w:rsid w:val="00295F26"/>
    <w:rsid w:val="002B0552"/>
    <w:rsid w:val="002E1970"/>
    <w:rsid w:val="00334A10"/>
    <w:rsid w:val="003411A7"/>
    <w:rsid w:val="00344473"/>
    <w:rsid w:val="0038146A"/>
    <w:rsid w:val="003956A9"/>
    <w:rsid w:val="003A1442"/>
    <w:rsid w:val="003B7543"/>
    <w:rsid w:val="003C0F50"/>
    <w:rsid w:val="003C18C7"/>
    <w:rsid w:val="003D36F7"/>
    <w:rsid w:val="003F4EE4"/>
    <w:rsid w:val="004215CE"/>
    <w:rsid w:val="00423B29"/>
    <w:rsid w:val="00441FF5"/>
    <w:rsid w:val="0046608D"/>
    <w:rsid w:val="00467FF0"/>
    <w:rsid w:val="00486706"/>
    <w:rsid w:val="00486F25"/>
    <w:rsid w:val="0048705A"/>
    <w:rsid w:val="004A6766"/>
    <w:rsid w:val="004B6C96"/>
    <w:rsid w:val="004D7B8B"/>
    <w:rsid w:val="00503256"/>
    <w:rsid w:val="00543E8C"/>
    <w:rsid w:val="00557832"/>
    <w:rsid w:val="00570F73"/>
    <w:rsid w:val="00582CB7"/>
    <w:rsid w:val="005A6ECA"/>
    <w:rsid w:val="005B0C93"/>
    <w:rsid w:val="005C1EE9"/>
    <w:rsid w:val="005D49A6"/>
    <w:rsid w:val="005E5B3C"/>
    <w:rsid w:val="00654459"/>
    <w:rsid w:val="006E1F01"/>
    <w:rsid w:val="006F0305"/>
    <w:rsid w:val="006F61EB"/>
    <w:rsid w:val="007204F4"/>
    <w:rsid w:val="0072548B"/>
    <w:rsid w:val="00727288"/>
    <w:rsid w:val="007515FE"/>
    <w:rsid w:val="00771497"/>
    <w:rsid w:val="00781126"/>
    <w:rsid w:val="00782C8E"/>
    <w:rsid w:val="00783EF4"/>
    <w:rsid w:val="00796819"/>
    <w:rsid w:val="007D0890"/>
    <w:rsid w:val="007D0D40"/>
    <w:rsid w:val="007F7807"/>
    <w:rsid w:val="0080665D"/>
    <w:rsid w:val="00810C29"/>
    <w:rsid w:val="00817FF3"/>
    <w:rsid w:val="00833AAD"/>
    <w:rsid w:val="00835BB7"/>
    <w:rsid w:val="0085246A"/>
    <w:rsid w:val="008664AD"/>
    <w:rsid w:val="00884F67"/>
    <w:rsid w:val="008C20BD"/>
    <w:rsid w:val="008C7171"/>
    <w:rsid w:val="00910640"/>
    <w:rsid w:val="00911F9B"/>
    <w:rsid w:val="00914F66"/>
    <w:rsid w:val="009248AA"/>
    <w:rsid w:val="00926E49"/>
    <w:rsid w:val="00957082"/>
    <w:rsid w:val="0095731C"/>
    <w:rsid w:val="0099636C"/>
    <w:rsid w:val="009B060F"/>
    <w:rsid w:val="009B14B3"/>
    <w:rsid w:val="009B2303"/>
    <w:rsid w:val="009C3C6C"/>
    <w:rsid w:val="009F0E0E"/>
    <w:rsid w:val="00A111B4"/>
    <w:rsid w:val="00A15157"/>
    <w:rsid w:val="00A26A59"/>
    <w:rsid w:val="00A31168"/>
    <w:rsid w:val="00A41D9E"/>
    <w:rsid w:val="00A66BF6"/>
    <w:rsid w:val="00A77CC1"/>
    <w:rsid w:val="00AA700A"/>
    <w:rsid w:val="00AD0D63"/>
    <w:rsid w:val="00B1573C"/>
    <w:rsid w:val="00B30E61"/>
    <w:rsid w:val="00B32F58"/>
    <w:rsid w:val="00B37E1D"/>
    <w:rsid w:val="00B43A16"/>
    <w:rsid w:val="00BA009E"/>
    <w:rsid w:val="00BB169F"/>
    <w:rsid w:val="00BC5420"/>
    <w:rsid w:val="00C00EDC"/>
    <w:rsid w:val="00C014B2"/>
    <w:rsid w:val="00C05670"/>
    <w:rsid w:val="00C11D1D"/>
    <w:rsid w:val="00C26A6B"/>
    <w:rsid w:val="00C4432B"/>
    <w:rsid w:val="00C45E7E"/>
    <w:rsid w:val="00C6360D"/>
    <w:rsid w:val="00C67059"/>
    <w:rsid w:val="00CA3117"/>
    <w:rsid w:val="00CC05A0"/>
    <w:rsid w:val="00CC2374"/>
    <w:rsid w:val="00CF0CC9"/>
    <w:rsid w:val="00CF141B"/>
    <w:rsid w:val="00CF7B67"/>
    <w:rsid w:val="00D074FC"/>
    <w:rsid w:val="00D67306"/>
    <w:rsid w:val="00D97A5F"/>
    <w:rsid w:val="00DC1810"/>
    <w:rsid w:val="00DC4ECB"/>
    <w:rsid w:val="00DF7181"/>
    <w:rsid w:val="00E06E5B"/>
    <w:rsid w:val="00E430EA"/>
    <w:rsid w:val="00E8769D"/>
    <w:rsid w:val="00E93699"/>
    <w:rsid w:val="00E93BB0"/>
    <w:rsid w:val="00EA3050"/>
    <w:rsid w:val="00EA6197"/>
    <w:rsid w:val="00EF7294"/>
    <w:rsid w:val="00F01EAC"/>
    <w:rsid w:val="00F06ED6"/>
    <w:rsid w:val="00F445ED"/>
    <w:rsid w:val="00F63BF3"/>
    <w:rsid w:val="00F73F39"/>
    <w:rsid w:val="00FA3E89"/>
    <w:rsid w:val="00FB0E54"/>
    <w:rsid w:val="00FC06EC"/>
    <w:rsid w:val="00FC11FB"/>
    <w:rsid w:val="00FC68CD"/>
    <w:rsid w:val="00FE4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000C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A77CC1"/>
    <w:pPr>
      <w:tabs>
        <w:tab w:val="right" w:leader="dot" w:pos="9350"/>
      </w:tabs>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A77CC1"/>
    <w:pPr>
      <w:tabs>
        <w:tab w:val="right" w:leader="dot" w:pos="9350"/>
      </w:tabs>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styleId="ListParagraph">
    <w:name w:val="List Paragraph"/>
    <w:basedOn w:val="Normal"/>
    <w:uiPriority w:val="99"/>
    <w:unhideWhenUsed/>
    <w:qFormat/>
    <w:rsid w:val="006F03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A77CC1"/>
    <w:pPr>
      <w:tabs>
        <w:tab w:val="right" w:leader="dot" w:pos="9350"/>
      </w:tabs>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A77CC1"/>
    <w:pPr>
      <w:tabs>
        <w:tab w:val="right" w:leader="dot" w:pos="9350"/>
      </w:tabs>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styleId="ListParagraph">
    <w:name w:val="List Paragraph"/>
    <w:basedOn w:val="Normal"/>
    <w:uiPriority w:val="99"/>
    <w:unhideWhenUsed/>
    <w:qFormat/>
    <w:rsid w:val="006F0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Miscellaneous:Term%20Paper.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3D121090D502478F8F6D3A57CE62B0"/>
        <w:category>
          <w:name w:val="General"/>
          <w:gallery w:val="placeholder"/>
        </w:category>
        <w:types>
          <w:type w:val="bbPlcHdr"/>
        </w:types>
        <w:behaviors>
          <w:behavior w:val="content"/>
        </w:behaviors>
        <w:guid w:val="{BCFE5B66-AC77-CD46-B0AA-239C6F5E9189}"/>
      </w:docPartPr>
      <w:docPartBody>
        <w:p w:rsidR="00BB5DC9" w:rsidRDefault="00BB5DC9">
          <w:pPr>
            <w:pStyle w:val="653D121090D502478F8F6D3A57CE62B0"/>
          </w:pPr>
          <w:r w:rsidRPr="00BA009E">
            <w:t>Lorem Ipsum Dolor</w:t>
          </w:r>
        </w:p>
      </w:docPartBody>
    </w:docPart>
    <w:docPart>
      <w:docPartPr>
        <w:name w:val="2726CDA45C1FB740B5DD6AE5C1E13E77"/>
        <w:category>
          <w:name w:val="General"/>
          <w:gallery w:val="placeholder"/>
        </w:category>
        <w:types>
          <w:type w:val="bbPlcHdr"/>
        </w:types>
        <w:behaviors>
          <w:behavior w:val="content"/>
        </w:behaviors>
        <w:guid w:val="{2EFA04C8-B9FE-5744-92FA-477D16C50A0C}"/>
      </w:docPartPr>
      <w:docPartBody>
        <w:p w:rsidR="00BB5DC9" w:rsidRDefault="00BB5DC9">
          <w:pPr>
            <w:pStyle w:val="2726CDA45C1FB740B5DD6AE5C1E13E77"/>
          </w:pPr>
          <w:r w:rsidRPr="00BA009E">
            <w:t>Lorem ipsum dolor sit amet, consectetur adipiscing elit.</w:t>
          </w:r>
        </w:p>
      </w:docPartBody>
    </w:docPart>
    <w:docPart>
      <w:docPartPr>
        <w:name w:val="72B5FEA5CC82E8409CF49062EF6C223B"/>
        <w:category>
          <w:name w:val="General"/>
          <w:gallery w:val="placeholder"/>
        </w:category>
        <w:types>
          <w:type w:val="bbPlcHdr"/>
        </w:types>
        <w:behaviors>
          <w:behavior w:val="content"/>
        </w:behaviors>
        <w:guid w:val="{88524878-9AA0-4543-9F57-7C22D9D8F5B4}"/>
      </w:docPartPr>
      <w:docPartBody>
        <w:p w:rsidR="00BB5DC9" w:rsidRDefault="00BB5DC9">
          <w:pPr>
            <w:pStyle w:val="72B5FEA5CC82E8409CF49062EF6C223B"/>
          </w:pPr>
          <w:r w:rsidRPr="00BA009E">
            <w:t>Lorem Ipsum Dolor</w:t>
          </w:r>
        </w:p>
      </w:docPartBody>
    </w:docPart>
    <w:docPart>
      <w:docPartPr>
        <w:name w:val="A73716093ECFA64C8C927579312FE0A3"/>
        <w:category>
          <w:name w:val="General"/>
          <w:gallery w:val="placeholder"/>
        </w:category>
        <w:types>
          <w:type w:val="bbPlcHdr"/>
        </w:types>
        <w:behaviors>
          <w:behavior w:val="content"/>
        </w:behaviors>
        <w:guid w:val="{AC17DCE2-5A58-6C46-969A-A06FAA8968F0}"/>
      </w:docPartPr>
      <w:docPartBody>
        <w:p w:rsidR="00BB5DC9" w:rsidRDefault="00BB5DC9">
          <w:pPr>
            <w:pStyle w:val="A73716093ECFA64C8C927579312FE0A3"/>
          </w:pPr>
          <w:r w:rsidRPr="00BA009E">
            <w:rPr>
              <w:rStyle w:val="Heading2Char"/>
            </w:rPr>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AB66B4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3E5251EA"/>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DC9"/>
    <w:rsid w:val="00BB5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3D121090D502478F8F6D3A57CE62B0">
    <w:name w:val="653D121090D502478F8F6D3A57CE62B0"/>
  </w:style>
  <w:style w:type="paragraph" w:customStyle="1" w:styleId="2726CDA45C1FB740B5DD6AE5C1E13E77">
    <w:name w:val="2726CDA45C1FB740B5DD6AE5C1E13E77"/>
  </w:style>
  <w:style w:type="paragraph" w:customStyle="1" w:styleId="72B5FEA5CC82E8409CF49062EF6C223B">
    <w:name w:val="72B5FEA5CC82E8409CF49062EF6C223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A73716093ECFA64C8C927579312FE0A3">
    <w:name w:val="A73716093ECFA64C8C927579312FE0A3"/>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4E85848828AF5044ACA2BA5936977502">
    <w:name w:val="4E85848828AF5044ACA2BA593697750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3D121090D502478F8F6D3A57CE62B0">
    <w:name w:val="653D121090D502478F8F6D3A57CE62B0"/>
  </w:style>
  <w:style w:type="paragraph" w:customStyle="1" w:styleId="2726CDA45C1FB740B5DD6AE5C1E13E77">
    <w:name w:val="2726CDA45C1FB740B5DD6AE5C1E13E77"/>
  </w:style>
  <w:style w:type="paragraph" w:customStyle="1" w:styleId="72B5FEA5CC82E8409CF49062EF6C223B">
    <w:name w:val="72B5FEA5CC82E8409CF49062EF6C223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A73716093ECFA64C8C927579312FE0A3">
    <w:name w:val="A73716093ECFA64C8C927579312FE0A3"/>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4E85848828AF5044ACA2BA5936977502">
    <w:name w:val="4E85848828AF5044ACA2BA59369775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 Id="rId3" Type="http://schemas.openxmlformats.org/officeDocument/2006/relationships/image" Target="../media/image6.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30F0A58A-865A-9943-BDDB-637421DB4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Term Paper.dotx</Template>
  <TotalTime>151</TotalTime>
  <Pages>12</Pages>
  <Words>1266</Words>
  <Characters>7218</Characters>
  <Application>Microsoft Macintosh Word</Application>
  <DocSecurity>0</DocSecurity>
  <Lines>60</Lines>
  <Paragraphs>16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Lorem Ipsum Dolor</vt:lpstr>
      <vt:lpstr>    //Lorem ipsum dolor sit amet, consectetur adipiscing elit. </vt:lpstr>
      <vt:lpstr>        Aliquam erat volutpat.</vt:lpstr>
      <vt:lpstr>        Morbi ultrices gravida accumsan.</vt:lpstr>
      <vt:lpstr>        Mauris suscipit pretium aliquet.</vt:lpstr>
    </vt:vector>
  </TitlesOfParts>
  <Manager/>
  <Company/>
  <LinksUpToDate>false</LinksUpToDate>
  <CharactersWithSpaces>8468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L3 Cache Simulator Report</dc:title>
  <dc:subject>ECE 485 / Microprocessor System Design</dc:subject>
  <dc:creator>Carmen</dc:creator>
  <cp:keywords/>
  <dc:description/>
  <cp:lastModifiedBy>Carmen</cp:lastModifiedBy>
  <cp:revision>92</cp:revision>
  <cp:lastPrinted>2010-05-07T17:41:00Z</cp:lastPrinted>
  <dcterms:created xsi:type="dcterms:W3CDTF">2014-12-03T04:38:00Z</dcterms:created>
  <dcterms:modified xsi:type="dcterms:W3CDTF">2014-12-03T09:29:00Z</dcterms:modified>
  <cp:category/>
</cp:coreProperties>
</file>